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63CA23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1F0193" w14:textId="78F37931" w:rsidR="00692703" w:rsidRPr="00831AA8" w:rsidRDefault="00D37A94" w:rsidP="00913946">
            <w:pPr>
              <w:pStyle w:val="Title"/>
              <w:rPr>
                <w:rFonts w:ascii="Calibri" w:hAnsi="Calibri"/>
                <w:bCs/>
                <w:sz w:val="24"/>
                <w:szCs w:val="24"/>
                <w:vertAlign w:val="subscript"/>
              </w:rPr>
            </w:pPr>
            <w:r w:rsidRPr="00831AA8">
              <w:rPr>
                <w:rStyle w:val="IntenseEmphasis"/>
                <w:rFonts w:ascii="Calibri" w:hAnsi="Calibri"/>
                <w:sz w:val="24"/>
                <w:szCs w:val="24"/>
              </w:rPr>
              <w:t>C</w:t>
            </w:r>
            <w:r w:rsidR="00831AA8">
              <w:rPr>
                <w:rStyle w:val="IntenseEmphasis"/>
                <w:rFonts w:ascii="Calibri" w:hAnsi="Calibri"/>
                <w:sz w:val="24"/>
                <w:szCs w:val="24"/>
              </w:rPr>
              <w:t xml:space="preserve">HANCHIAN </w:t>
            </w:r>
            <w:r w:rsidR="00831AA8" w:rsidRPr="00831AA8">
              <w:rPr>
                <w:rFonts w:ascii="Calibri" w:hAnsi="Calibri"/>
                <w:sz w:val="24"/>
                <w:szCs w:val="24"/>
              </w:rPr>
              <w:t>Armin</w:t>
            </w:r>
            <w:r w:rsidR="00831AA8">
              <w:rPr>
                <w:rFonts w:ascii="Calibri" w:hAnsi="Calibri"/>
                <w:sz w:val="24"/>
                <w:szCs w:val="24"/>
              </w:rPr>
              <w:t xml:space="preserve"> ANDREI</w:t>
            </w:r>
          </w:p>
          <w:p w14:paraId="538C3E3E" w14:textId="5CF8DF01" w:rsidR="00692703" w:rsidRPr="00831AA8" w:rsidRDefault="00831AA8" w:rsidP="00913946">
            <w:pPr>
              <w:pStyle w:val="ContactInfoEmphasis"/>
              <w:contextualSpacing w:val="0"/>
              <w:rPr>
                <w:sz w:val="32"/>
                <w:szCs w:val="32"/>
              </w:rPr>
            </w:pPr>
            <w:r w:rsidRPr="00831AA8">
              <w:rPr>
                <w:rFonts w:ascii="Calibri" w:hAnsi="Calibri"/>
                <w:sz w:val="32"/>
                <w:szCs w:val="32"/>
              </w:rPr>
              <w:t>Referat</w:t>
            </w:r>
            <w:r w:rsidR="00D37A94" w:rsidRPr="00831AA8">
              <w:rPr>
                <w:rFonts w:ascii="Calibri" w:hAnsi="Calibri"/>
                <w:sz w:val="32"/>
                <w:szCs w:val="32"/>
              </w:rPr>
              <w:t xml:space="preserve"> – </w:t>
            </w:r>
            <w:r w:rsidRPr="00831AA8">
              <w:rPr>
                <w:rFonts w:ascii="Calibri" w:hAnsi="Calibri"/>
                <w:sz w:val="32"/>
                <w:szCs w:val="32"/>
              </w:rPr>
              <w:t xml:space="preserve">Dezvoltarea </w:t>
            </w:r>
            <w:r w:rsidR="005358A4">
              <w:rPr>
                <w:rFonts w:ascii="Calibri" w:hAnsi="Calibri"/>
                <w:sz w:val="32"/>
                <w:szCs w:val="32"/>
              </w:rPr>
              <w:t>musculaturii scheletice</w:t>
            </w:r>
            <w:bookmarkStart w:id="0" w:name="_GoBack"/>
            <w:bookmarkEnd w:id="0"/>
          </w:p>
        </w:tc>
      </w:tr>
      <w:tr w:rsidR="009571D8" w:rsidRPr="00D37A94" w14:paraId="400B1C67" w14:textId="77777777" w:rsidTr="00692703">
        <w:tc>
          <w:tcPr>
            <w:tcW w:w="9360" w:type="dxa"/>
            <w:tcMar>
              <w:top w:w="432" w:type="dxa"/>
            </w:tcMar>
          </w:tcPr>
          <w:tbl>
            <w:tblPr>
              <w:tblStyle w:val="TableGrid"/>
              <w:tblpPr w:leftFromText="180" w:rightFromText="180" w:vertAnchor="text" w:horzAnchor="margin" w:tblpY="1204"/>
              <w:tblOverlap w:val="never"/>
              <w:tblW w:w="4975" w:type="pct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9290"/>
            </w:tblGrid>
            <w:tr w:rsidR="00831AA8" w:rsidRPr="00D37A94" w14:paraId="78C59460" w14:textId="77777777" w:rsidTr="00FE1060">
              <w:tc>
                <w:tcPr>
                  <w:tcW w:w="9290" w:type="dxa"/>
                </w:tcPr>
                <w:p w14:paraId="70D22C81" w14:textId="1FD7464C" w:rsidR="00831AA8" w:rsidRDefault="003F51AC" w:rsidP="00831AA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bookmarkStart w:id="1" w:name="_Hlk62892358"/>
                  <w:r>
                    <w:rPr>
                      <w:rStyle w:val="Heading2Char"/>
                      <w:b/>
                      <w:bCs/>
                    </w:rPr>
                    <w:t>M</w:t>
                  </w:r>
                  <w:r w:rsidR="008961E8">
                    <w:rPr>
                      <w:rStyle w:val="Heading2Char"/>
                      <w:b/>
                      <w:bCs/>
                    </w:rPr>
                    <w:t>uschii</w:t>
                  </w:r>
                  <w:r w:rsidR="00831AA8" w:rsidRPr="003A3AC4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r w:rsidR="008961E8" w:rsidRP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scheleti</w:t>
                  </w:r>
                  <w:r w:rsid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ci</w:t>
                  </w:r>
                  <w:r w:rsidR="008961E8" w:rsidRP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sunt organele active ale aparatului de sustinere si miscare. Ei sunt alcatuiti din patru componente distincte histologic: fibre musculare striate; componente conjunctive, reprezentate de epimisium, perimisium si endomisium; vase sanguine si limfatice; formatiuni nervoase.</w:t>
                  </w:r>
                </w:p>
                <w:p w14:paraId="299B5BE5" w14:textId="77777777" w:rsidR="008961E8" w:rsidRDefault="008961E8" w:rsidP="00831AA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  <w:p w14:paraId="1E88C2C1" w14:textId="77777777" w:rsidR="008961E8" w:rsidRDefault="008961E8" w:rsidP="008961E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  <w:r>
                    <w:rPr>
                      <w:rStyle w:val="Heading2Char"/>
                      <w:b/>
                      <w:bCs/>
                    </w:rPr>
                    <w:t>Musculatura</w:t>
                  </w:r>
                  <w:r w:rsidRPr="003A3AC4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</w:t>
                  </w:r>
                  <w:r w:rsidRP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scheletica este dispusa ca si oasele scheletului in marile regiuni care alcatuiesc corpul uman: trunchi (cu regiunea spatelui si abdomenului) membrele superioare si membrele inferioare.</w:t>
                  </w:r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Acestia din urma</w:t>
                  </w:r>
                  <w:r w:rsidRP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 xml:space="preserve"> ajut</w:t>
                  </w:r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a</w:t>
                  </w:r>
                  <w:r w:rsidRP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la men</w:t>
                  </w:r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</w:t>
                  </w:r>
                  <w:r w:rsidRP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inerea sistemului imunitar func</w:t>
                  </w:r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t</w:t>
                  </w:r>
                  <w:r w:rsidRPr="008961E8"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ional în bolile cronice</w:t>
                  </w:r>
                  <w:r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  <w:t>.</w:t>
                  </w:r>
                </w:p>
                <w:p w14:paraId="5667FCAA" w14:textId="77777777" w:rsidR="008961E8" w:rsidRDefault="008961E8" w:rsidP="008961E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  <w:p w14:paraId="21A09F31" w14:textId="2A07ECA0" w:rsidR="008961E8" w:rsidRDefault="008961E8" w:rsidP="008961E8">
                  <w:pPr>
                    <w:jc w:val="center"/>
                    <w:rPr>
                      <w:rFonts w:ascii="Calibri" w:eastAsiaTheme="majorEastAsia" w:hAnsi="Calibri" w:cs="Arial"/>
                      <w:b/>
                      <w:sz w:val="26"/>
                      <w:szCs w:val="26"/>
                    </w:rPr>
                  </w:pPr>
                  <w:r w:rsidRPr="008961E8">
                    <w:rPr>
                      <w:rFonts w:ascii="Calibri" w:eastAsiaTheme="majorEastAsia" w:hAnsi="Calibri" w:cs="Arial"/>
                      <w:b/>
                      <w:sz w:val="26"/>
                      <w:szCs w:val="26"/>
                    </w:rPr>
                    <w:t>Principalele grupe musculare ale corpului uman:</w:t>
                  </w:r>
                </w:p>
                <w:p w14:paraId="0D0D7717" w14:textId="5E21D7B6" w:rsidR="008961E8" w:rsidRDefault="008961E8" w:rsidP="008961E8">
                  <w:pPr>
                    <w:rPr>
                      <w:rFonts w:ascii="Calibri" w:eastAsiaTheme="majorEastAsia" w:hAnsi="Calibri" w:cs="Arial"/>
                      <w:b/>
                      <w:sz w:val="26"/>
                      <w:szCs w:val="26"/>
                    </w:rPr>
                  </w:pPr>
                  <w:r>
                    <w:rPr>
                      <w:rFonts w:ascii="Calibri" w:eastAsiaTheme="majorEastAsia" w:hAnsi="Calibri" w:cs="Arial"/>
                      <w:b/>
                      <w:noProof/>
                      <w:sz w:val="26"/>
                      <w:szCs w:val="26"/>
                    </w:rPr>
                    <w:drawing>
                      <wp:anchor distT="0" distB="0" distL="114300" distR="114300" simplePos="0" relativeHeight="251658240" behindDoc="1" locked="0" layoutInCell="1" allowOverlap="1" wp14:anchorId="77889415" wp14:editId="50BC4DDC">
                        <wp:simplePos x="0" y="0"/>
                        <wp:positionH relativeFrom="column">
                          <wp:posOffset>1029335</wp:posOffset>
                        </wp:positionH>
                        <wp:positionV relativeFrom="paragraph">
                          <wp:posOffset>84455</wp:posOffset>
                        </wp:positionV>
                        <wp:extent cx="3524250" cy="2375606"/>
                        <wp:effectExtent l="0" t="0" r="0" b="5715"/>
                        <wp:wrapTight wrapText="bothSides">
                          <wp:wrapPolygon edited="0">
                            <wp:start x="0" y="0"/>
                            <wp:lineTo x="0" y="21479"/>
                            <wp:lineTo x="21483" y="21479"/>
                            <wp:lineTo x="21483" y="0"/>
                            <wp:lineTo x="0" y="0"/>
                          </wp:wrapPolygon>
                        </wp:wrapTight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24250" cy="23756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51BB9D1B" w14:textId="19D366F7" w:rsidR="008961E8" w:rsidRPr="008961E8" w:rsidRDefault="008961E8" w:rsidP="008961E8">
                  <w:pPr>
                    <w:rPr>
                      <w:rFonts w:ascii="Calibri" w:eastAsiaTheme="majorEastAsia" w:hAnsi="Calibri" w:cs="Arial"/>
                      <w:b/>
                      <w:sz w:val="26"/>
                      <w:szCs w:val="26"/>
                    </w:rPr>
                  </w:pPr>
                </w:p>
                <w:p w14:paraId="44292036" w14:textId="7FA41FE1" w:rsidR="008961E8" w:rsidRPr="008961E8" w:rsidRDefault="008961E8" w:rsidP="008961E8">
                  <w:pPr>
                    <w:pStyle w:val="Heading3"/>
                    <w:contextualSpacing w:val="0"/>
                    <w:outlineLvl w:val="2"/>
                    <w:rPr>
                      <w:rFonts w:ascii="Calibri" w:hAnsi="Calibri" w:cs="Arial"/>
                      <w:b w:val="0"/>
                      <w:bCs/>
                      <w:caps w:val="0"/>
                      <w:sz w:val="26"/>
                      <w:szCs w:val="26"/>
                    </w:rPr>
                  </w:pPr>
                </w:p>
              </w:tc>
            </w:tr>
          </w:tbl>
          <w:p w14:paraId="359D5611" w14:textId="2908089B" w:rsidR="00FE1060" w:rsidRDefault="00FE1060" w:rsidP="00FE1060">
            <w:pPr>
              <w:pStyle w:val="Heading1"/>
              <w:outlineLvl w:val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Introducere</w:t>
            </w:r>
          </w:p>
          <w:p w14:paraId="343EEA51" w14:textId="77777777" w:rsidR="00FE1060" w:rsidRPr="00D37A94" w:rsidRDefault="00FE1060" w:rsidP="00FE1060">
            <w:pPr>
              <w:pStyle w:val="Heading1"/>
              <w:outlineLvl w:val="0"/>
              <w:rPr>
                <w:rFonts w:ascii="Calibri" w:hAnsi="Calibri" w:cs="Arial"/>
              </w:rPr>
            </w:pPr>
          </w:p>
          <w:p w14:paraId="799E1150" w14:textId="7E3D498C" w:rsidR="00D37A94" w:rsidRPr="00D37A94" w:rsidRDefault="00D37A94" w:rsidP="00D37A94">
            <w:pPr>
              <w:pStyle w:val="ContactInfo"/>
              <w:contextualSpacing w:val="0"/>
              <w:jc w:val="left"/>
              <w:rPr>
                <w:rFonts w:ascii="Calibri" w:hAnsi="Calibri" w:cs="Arial"/>
                <w:b/>
                <w:bCs/>
                <w:sz w:val="36"/>
                <w:szCs w:val="36"/>
              </w:rPr>
            </w:pPr>
          </w:p>
        </w:tc>
      </w:tr>
      <w:bookmarkEnd w:id="1"/>
    </w:tbl>
    <w:p w14:paraId="33ED3AC0" w14:textId="6303CC2F" w:rsidR="0060776D" w:rsidRDefault="0060776D" w:rsidP="008961E8"/>
    <w:p w14:paraId="23BD0A0E" w14:textId="263792E7" w:rsidR="008961E8" w:rsidRDefault="008961E8" w:rsidP="008961E8"/>
    <w:p w14:paraId="3D0B7D43" w14:textId="7CD148E8" w:rsidR="008961E8" w:rsidRDefault="008961E8" w:rsidP="008961E8"/>
    <w:p w14:paraId="03E6D6C2" w14:textId="49C9884C" w:rsidR="008961E8" w:rsidRDefault="008961E8" w:rsidP="008961E8"/>
    <w:p w14:paraId="537EB1D0" w14:textId="3E78491C" w:rsidR="008961E8" w:rsidRDefault="008961E8" w:rsidP="008961E8"/>
    <w:p w14:paraId="27999B21" w14:textId="4AE1004D" w:rsidR="008961E8" w:rsidRDefault="008961E8" w:rsidP="008961E8"/>
    <w:p w14:paraId="34D57678" w14:textId="7C2EB407" w:rsidR="008961E8" w:rsidRDefault="008961E8" w:rsidP="008961E8"/>
    <w:p w14:paraId="26BD79F7" w14:textId="4DFCB14D" w:rsidR="008961E8" w:rsidRDefault="008961E8" w:rsidP="008961E8"/>
    <w:p w14:paraId="722AB621" w14:textId="6B9A040D" w:rsidR="008961E8" w:rsidRDefault="008961E8" w:rsidP="008961E8"/>
    <w:p w14:paraId="6D456827" w14:textId="3727B3D0" w:rsidR="008961E8" w:rsidRDefault="008961E8" w:rsidP="008961E8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r w:rsidRPr="008961E8">
        <w:rPr>
          <w:rFonts w:ascii="Calibri" w:hAnsi="Calibri" w:cs="Arial"/>
          <w:bCs/>
          <w:sz w:val="28"/>
          <w:szCs w:val="28"/>
        </w:rPr>
        <w:t>Impins din culcat cu ganterele</w:t>
      </w:r>
      <w:r>
        <w:rPr>
          <w:rFonts w:ascii="Calibri" w:hAnsi="Calibri" w:cs="Arial"/>
          <w:bCs/>
          <w:sz w:val="28"/>
          <w:szCs w:val="28"/>
        </w:rPr>
        <w:t xml:space="preserve"> - pectorali</w:t>
      </w:r>
    </w:p>
    <w:p w14:paraId="1AB99F06" w14:textId="77777777" w:rsidR="008961E8" w:rsidRPr="00FE1060" w:rsidRDefault="008961E8" w:rsidP="008961E8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A1328" wp14:editId="7A8025D8">
                <wp:simplePos x="0" y="0"/>
                <wp:positionH relativeFrom="margin">
                  <wp:posOffset>-238125</wp:posOffset>
                </wp:positionH>
                <wp:positionV relativeFrom="paragraph">
                  <wp:posOffset>284480</wp:posOffset>
                </wp:positionV>
                <wp:extent cx="6286500" cy="20669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066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C425D" id="Rectangle: Rounded Corners 2" o:spid="_x0000_s1026" style="position:absolute;margin-left:-18.75pt;margin-top:22.4pt;width:495pt;height:162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" filled="f" strokecolor="#00b050">
                <w10:wrap anchorx="margin"/>
              </v:roundrect>
            </w:pict>
          </mc:Fallback>
        </mc:AlternateContent>
      </w:r>
    </w:p>
    <w:p w14:paraId="5E167096" w14:textId="77777777" w:rsidR="008961E8" w:rsidRDefault="008961E8" w:rsidP="008961E8">
      <w:pPr>
        <w:rPr>
          <w:rFonts w:ascii="Calibri" w:hAnsi="Calibri" w:cs="Arial"/>
          <w:bCs/>
          <w:sz w:val="26"/>
          <w:szCs w:val="26"/>
        </w:rPr>
      </w:pPr>
    </w:p>
    <w:p w14:paraId="498C02CB" w14:textId="77777777" w:rsidR="008961E8" w:rsidRDefault="008961E8" w:rsidP="008961E8">
      <w:r>
        <w:t>Coborati ganterele prin lateral, orientate una in continuarea celeilalte.</w:t>
      </w:r>
    </w:p>
    <w:p w14:paraId="1B5413F8" w14:textId="77777777" w:rsidR="008961E8" w:rsidRDefault="008961E8" w:rsidP="008961E8"/>
    <w:p w14:paraId="038ECBFE" w14:textId="77777777" w:rsidR="008961E8" w:rsidRDefault="008961E8" w:rsidP="008961E8">
      <w:r>
        <w:t>Ganterele, oferind o libertate mai mare de miscare, vor fi coborate sub nivelul pieptului.</w:t>
      </w:r>
    </w:p>
    <w:p w14:paraId="183479E9" w14:textId="77777777" w:rsidR="008961E8" w:rsidRDefault="008961E8" w:rsidP="008961E8"/>
    <w:p w14:paraId="3035A0AF" w14:textId="77777777" w:rsidR="008961E8" w:rsidRDefault="008961E8" w:rsidP="008961E8">
      <w:r>
        <w:t>Faceti o pauza in partea inferioara a miscarii apoi ridicati ganterele in pozitia initiala.</w:t>
      </w:r>
    </w:p>
    <w:p w14:paraId="14622687" w14:textId="77777777" w:rsidR="008961E8" w:rsidRDefault="008961E8" w:rsidP="008961E8"/>
    <w:p w14:paraId="146CD16D" w14:textId="77777777" w:rsidR="008961E8" w:rsidRDefault="008961E8" w:rsidP="008961E8">
      <w:r>
        <w:t>Faceti o scurta pauza apoi continuati. Dozare:20-25 ori cu gantere de 3-7kg fiecare, cate 4-6 serii.</w:t>
      </w:r>
    </w:p>
    <w:p w14:paraId="2DAB07E8" w14:textId="77777777" w:rsidR="008961E8" w:rsidRDefault="008961E8" w:rsidP="008961E8"/>
    <w:p w14:paraId="57379074" w14:textId="155B29CC" w:rsidR="008961E8" w:rsidRDefault="008961E8" w:rsidP="008961E8">
      <w:r w:rsidRPr="00327A16">
        <w:rPr>
          <w:i/>
          <w:iCs/>
        </w:rPr>
        <w:t>Respiratia</w:t>
      </w:r>
      <w:r>
        <w:t>: Inspirati pe parcurs ce ganterele coboara spre piept si expirati la revenire. Acest exercitiu poate fi executat si pe plan inclinat pentru dezvoltarea partii superioare a pectoralilor.</w:t>
      </w:r>
    </w:p>
    <w:p w14:paraId="09AD88E9" w14:textId="77777777" w:rsidR="008961E8" w:rsidRDefault="008961E8" w:rsidP="008961E8"/>
    <w:p w14:paraId="0E9A4E80" w14:textId="385023B7" w:rsidR="008961E8" w:rsidRDefault="00327A16" w:rsidP="008961E8">
      <w:r>
        <w:rPr>
          <w:noProof/>
        </w:rPr>
        <w:drawing>
          <wp:anchor distT="0" distB="0" distL="114300" distR="114300" simplePos="0" relativeHeight="251661312" behindDoc="1" locked="0" layoutInCell="1" allowOverlap="1" wp14:anchorId="1FD16CD3" wp14:editId="46993529">
            <wp:simplePos x="0" y="0"/>
            <wp:positionH relativeFrom="page">
              <wp:align>center</wp:align>
            </wp:positionH>
            <wp:positionV relativeFrom="paragraph">
              <wp:posOffset>116205</wp:posOffset>
            </wp:positionV>
            <wp:extent cx="13335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291" y="21207"/>
                <wp:lineTo x="2129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00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70329" w14:textId="71C13A5F" w:rsidR="00327A16" w:rsidRDefault="00327A16" w:rsidP="008961E8"/>
    <w:p w14:paraId="1CE93FBB" w14:textId="3B3EAE18" w:rsidR="00327A16" w:rsidRDefault="00327A16" w:rsidP="008961E8"/>
    <w:p w14:paraId="6EA99B4B" w14:textId="7BB77E82" w:rsidR="00327A16" w:rsidRDefault="00327A16" w:rsidP="008961E8"/>
    <w:p w14:paraId="497D4194" w14:textId="6549AA72" w:rsidR="00327A16" w:rsidRDefault="00327A16" w:rsidP="008961E8"/>
    <w:p w14:paraId="561CD5E4" w14:textId="2B467D0C" w:rsidR="00327A16" w:rsidRDefault="00327A16" w:rsidP="008961E8"/>
    <w:p w14:paraId="4A37FA71" w14:textId="608FAD05" w:rsidR="00327A16" w:rsidRDefault="00327A16" w:rsidP="008961E8"/>
    <w:p w14:paraId="02ED8F35" w14:textId="6E9B976D" w:rsidR="00327A16" w:rsidRDefault="00327A16" w:rsidP="008961E8"/>
    <w:p w14:paraId="2F6F2D37" w14:textId="41C24AB1" w:rsidR="00327A16" w:rsidRDefault="00327A16" w:rsidP="00327A16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r w:rsidRPr="00327A16">
        <w:rPr>
          <w:rFonts w:ascii="Calibri" w:hAnsi="Calibri" w:cs="Arial"/>
          <w:bCs/>
          <w:sz w:val="28"/>
          <w:szCs w:val="28"/>
        </w:rPr>
        <w:t>Ridicari laterale cu ganterele</w:t>
      </w:r>
      <w:r>
        <w:rPr>
          <w:rFonts w:ascii="Calibri" w:hAnsi="Calibri" w:cs="Arial"/>
          <w:bCs/>
          <w:sz w:val="28"/>
          <w:szCs w:val="28"/>
        </w:rPr>
        <w:t xml:space="preserve"> </w:t>
      </w:r>
      <w:r>
        <w:rPr>
          <w:rFonts w:ascii="Calibri" w:hAnsi="Calibri" w:cs="Arial"/>
          <w:bCs/>
          <w:sz w:val="28"/>
          <w:szCs w:val="28"/>
        </w:rPr>
        <w:t xml:space="preserve">- </w:t>
      </w:r>
      <w:r>
        <w:rPr>
          <w:rFonts w:ascii="Calibri" w:hAnsi="Calibri" w:cs="Arial"/>
          <w:bCs/>
          <w:sz w:val="28"/>
          <w:szCs w:val="28"/>
        </w:rPr>
        <w:t>deltoid</w:t>
      </w:r>
    </w:p>
    <w:p w14:paraId="5726619C" w14:textId="77777777" w:rsidR="00327A16" w:rsidRPr="00FE1060" w:rsidRDefault="00327A16" w:rsidP="00327A16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03FD5" wp14:editId="5E062BA4">
                <wp:simplePos x="0" y="0"/>
                <wp:positionH relativeFrom="margin">
                  <wp:posOffset>-238125</wp:posOffset>
                </wp:positionH>
                <wp:positionV relativeFrom="paragraph">
                  <wp:posOffset>287654</wp:posOffset>
                </wp:positionV>
                <wp:extent cx="6286500" cy="282892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828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2983C" id="Rectangle: Rounded Corners 21" o:spid="_x0000_s1026" style="position:absolute;margin-left:-18.75pt;margin-top:22.65pt;width:495pt;height:2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" filled="f" strokecolor="#00b050">
                <w10:wrap anchorx="margin"/>
              </v:roundrect>
            </w:pict>
          </mc:Fallback>
        </mc:AlternateContent>
      </w:r>
    </w:p>
    <w:p w14:paraId="767B7436" w14:textId="77777777" w:rsidR="00327A16" w:rsidRDefault="00327A16" w:rsidP="00327A16">
      <w:pPr>
        <w:rPr>
          <w:rFonts w:ascii="Calibri" w:hAnsi="Calibri" w:cs="Arial"/>
          <w:bCs/>
          <w:sz w:val="26"/>
          <w:szCs w:val="26"/>
        </w:rPr>
      </w:pPr>
    </w:p>
    <w:p w14:paraId="78EF26C9" w14:textId="3E3FBC33" w:rsidR="00327A16" w:rsidRDefault="00327A16" w:rsidP="00327A16">
      <w:r>
        <w:t>Lucreaza partile laterale ale deltoizilor.</w:t>
      </w:r>
    </w:p>
    <w:p w14:paraId="2E23C14D" w14:textId="77777777" w:rsidR="00327A16" w:rsidRDefault="00327A16" w:rsidP="00327A16"/>
    <w:p w14:paraId="09AFF312" w14:textId="77777777" w:rsidR="00327A16" w:rsidRDefault="00327A16" w:rsidP="00327A16">
      <w:r>
        <w:t>Se executa din stand sau sezand</w:t>
      </w:r>
    </w:p>
    <w:p w14:paraId="3E0CAB5E" w14:textId="77777777" w:rsidR="00327A16" w:rsidRDefault="00327A16" w:rsidP="00327A16"/>
    <w:p w14:paraId="071706F9" w14:textId="77777777" w:rsidR="00327A16" w:rsidRDefault="00327A16" w:rsidP="00327A16">
      <w:r>
        <w:t>Cu mainile pe langa corp, tineti cate o gantera in fiecare mana, cu palmele orientate spre interior.</w:t>
      </w:r>
    </w:p>
    <w:p w14:paraId="19733F6C" w14:textId="77777777" w:rsidR="00327A16" w:rsidRDefault="00327A16" w:rsidP="00327A16"/>
    <w:p w14:paraId="7554D837" w14:textId="77777777" w:rsidR="00327A16" w:rsidRDefault="00327A16" w:rsidP="00327A16">
      <w:r>
        <w:t>Cu coatele usor indoite, ridicati mainile lateral, rotind, astfel mainle incat degetul mic sa fie cel mai sus.</w:t>
      </w:r>
    </w:p>
    <w:p w14:paraId="52F7A8D8" w14:textId="77777777" w:rsidR="00327A16" w:rsidRDefault="00327A16" w:rsidP="00327A16"/>
    <w:p w14:paraId="021551D8" w14:textId="77777777" w:rsidR="00327A16" w:rsidRDefault="00327A16" w:rsidP="00327A16">
      <w:r>
        <w:t>In pozitia superioara, bratele trebuie sa se afle in continuarea umerilor, formand un unghi de 1800.</w:t>
      </w:r>
    </w:p>
    <w:p w14:paraId="06F18A1D" w14:textId="77777777" w:rsidR="00327A16" w:rsidRDefault="00327A16" w:rsidP="00327A16"/>
    <w:p w14:paraId="7B4C2851" w14:textId="77777777" w:rsidR="00327A16" w:rsidRDefault="00327A16" w:rsidP="00327A16">
      <w:r>
        <w:t>Reveniti lent in pozitia initiala, apoi repetati. Dozare:15-30 ori in 4-6serii.</w:t>
      </w:r>
    </w:p>
    <w:p w14:paraId="33B39B96" w14:textId="77777777" w:rsidR="00327A16" w:rsidRDefault="00327A16" w:rsidP="00327A16"/>
    <w:p w14:paraId="0C6490E7" w14:textId="77777777" w:rsidR="00327A16" w:rsidRDefault="00327A16" w:rsidP="00327A16">
      <w:r w:rsidRPr="00327A16">
        <w:rPr>
          <w:i/>
          <w:iCs/>
        </w:rPr>
        <w:t>Respiratia</w:t>
      </w:r>
      <w:r>
        <w:t>: Inspirati pe parcurs ce ganterele urca si expirati la coborare.</w:t>
      </w:r>
    </w:p>
    <w:p w14:paraId="0917A55E" w14:textId="77777777" w:rsidR="00327A16" w:rsidRDefault="00327A16" w:rsidP="00327A16"/>
    <w:p w14:paraId="1ABBAA40" w14:textId="6A70AD5C" w:rsidR="00327A16" w:rsidRDefault="00327A16" w:rsidP="00327A16">
      <w:r w:rsidRPr="00327A16">
        <w:rPr>
          <w:i/>
          <w:iCs/>
        </w:rPr>
        <w:t>Varianta:</w:t>
      </w:r>
      <w:r>
        <w:t xml:space="preserve"> Acest exercitiu poate fi executat si din aplecat.</w:t>
      </w:r>
    </w:p>
    <w:p w14:paraId="2C7F095B" w14:textId="25BA6265" w:rsidR="00327A16" w:rsidRDefault="00327A16" w:rsidP="00327A16"/>
    <w:p w14:paraId="2096B310" w14:textId="7A5D80DF" w:rsidR="00327A16" w:rsidRPr="00941FBA" w:rsidRDefault="00327A16" w:rsidP="00327A16">
      <w:r>
        <w:rPr>
          <w:noProof/>
        </w:rPr>
        <w:drawing>
          <wp:anchor distT="0" distB="0" distL="114300" distR="114300" simplePos="0" relativeHeight="251664384" behindDoc="1" locked="0" layoutInCell="1" allowOverlap="1" wp14:anchorId="5C7267D2" wp14:editId="7AEDA5B7">
            <wp:simplePos x="0" y="0"/>
            <wp:positionH relativeFrom="page">
              <wp:align>center</wp:align>
            </wp:positionH>
            <wp:positionV relativeFrom="paragraph">
              <wp:posOffset>156845</wp:posOffset>
            </wp:positionV>
            <wp:extent cx="9525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168" y="21427"/>
                <wp:lineTo x="2116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D3320" w14:textId="7B6C9B53" w:rsidR="00327A16" w:rsidRDefault="00327A16" w:rsidP="008961E8"/>
    <w:p w14:paraId="108FC19B" w14:textId="760313EC" w:rsidR="00327A16" w:rsidRDefault="00327A16" w:rsidP="008961E8"/>
    <w:p w14:paraId="6F2042E9" w14:textId="43B3E05A" w:rsidR="00327A16" w:rsidRDefault="00327A16" w:rsidP="008961E8"/>
    <w:p w14:paraId="66B2B256" w14:textId="70707EAE" w:rsidR="00327A16" w:rsidRDefault="00327A16" w:rsidP="008961E8"/>
    <w:p w14:paraId="26B8D991" w14:textId="2138C6D5" w:rsidR="00327A16" w:rsidRDefault="00327A16" w:rsidP="008961E8"/>
    <w:p w14:paraId="51DC87A6" w14:textId="47C6B137" w:rsidR="00327A16" w:rsidRDefault="00327A16" w:rsidP="008961E8"/>
    <w:p w14:paraId="2C896F9C" w14:textId="77777777" w:rsidR="00F5090B" w:rsidRDefault="00F5090B" w:rsidP="008961E8"/>
    <w:p w14:paraId="6DB56FDA" w14:textId="2FE88858" w:rsidR="00327A16" w:rsidRDefault="00327A16" w:rsidP="00327A16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r>
        <w:rPr>
          <w:rFonts w:ascii="Calibri" w:hAnsi="Calibri" w:cs="Arial"/>
          <w:bCs/>
          <w:sz w:val="28"/>
          <w:szCs w:val="28"/>
        </w:rPr>
        <w:t>Crunch - abdomen</w:t>
      </w:r>
    </w:p>
    <w:p w14:paraId="278DF70C" w14:textId="7A01C3AE" w:rsidR="00327A16" w:rsidRPr="00F5090B" w:rsidRDefault="00327A16" w:rsidP="00327A16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D0F84" wp14:editId="7A5EF5A5">
                <wp:simplePos x="0" y="0"/>
                <wp:positionH relativeFrom="margin">
                  <wp:posOffset>-247650</wp:posOffset>
                </wp:positionH>
                <wp:positionV relativeFrom="paragraph">
                  <wp:posOffset>132080</wp:posOffset>
                </wp:positionV>
                <wp:extent cx="6286500" cy="295275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952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E3203" id="Rectangle: Rounded Corners 27" o:spid="_x0000_s1026" style="position:absolute;margin-left:-19.5pt;margin-top:10.4pt;width:495pt;height:23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" filled="f" strokecolor="#00b050">
                <w10:wrap anchorx="margin"/>
              </v:roundrect>
            </w:pict>
          </mc:Fallback>
        </mc:AlternateContent>
      </w:r>
    </w:p>
    <w:p w14:paraId="70ECF05B" w14:textId="2CDD7478" w:rsidR="00327A16" w:rsidRDefault="00AC3484" w:rsidP="00327A16">
      <w:r>
        <w:t>Crunch-ul</w:t>
      </w:r>
      <w:r w:rsidR="00327A16">
        <w:t xml:space="preserve"> consta in ridicarea trunchiului din pozitie orizontala, corpul fiind initial culcat sau declinat, cu fata in sus.</w:t>
      </w:r>
    </w:p>
    <w:p w14:paraId="4CCDC699" w14:textId="77777777" w:rsidR="00327A16" w:rsidRDefault="00327A16" w:rsidP="00327A16"/>
    <w:p w14:paraId="0D48B905" w14:textId="77777777" w:rsidR="00327A16" w:rsidRDefault="00327A16" w:rsidP="00327A16">
      <w:r>
        <w:t>Picioarele raman fixate pe parcursul exercitiului fie sub spalier fie blocate de partenerul de antrenament.</w:t>
      </w:r>
    </w:p>
    <w:p w14:paraId="39EEBBB3" w14:textId="77777777" w:rsidR="00327A16" w:rsidRDefault="00327A16" w:rsidP="00327A16"/>
    <w:p w14:paraId="16A3956D" w14:textId="77777777" w:rsidR="00327A16" w:rsidRDefault="00327A16" w:rsidP="00327A16">
      <w:r>
        <w:t>Cu mainile la ceafa, va ridicati la 70-900 astfel ca muschii abdominali sa ramana tot timpul incordati.</w:t>
      </w:r>
    </w:p>
    <w:p w14:paraId="1CA83072" w14:textId="77777777" w:rsidR="00327A16" w:rsidRDefault="00327A16" w:rsidP="00327A16"/>
    <w:p w14:paraId="7F872D8A" w14:textId="7FEDA618" w:rsidR="00327A16" w:rsidRDefault="00327A16" w:rsidP="00327A16">
      <w:r>
        <w:t>Coborati lent, pastrand contractia abdomenului si repetati fara sa atingeti pardoseala. Dozare:10-20 ori; cate 3-6 serii.</w:t>
      </w:r>
    </w:p>
    <w:p w14:paraId="7FEB0E00" w14:textId="11E82A35" w:rsidR="00327A16" w:rsidRDefault="00327A16" w:rsidP="00327A16"/>
    <w:p w14:paraId="40323183" w14:textId="77777777" w:rsidR="00327A16" w:rsidRDefault="00327A16" w:rsidP="00327A16">
      <w:r w:rsidRPr="00327A16">
        <w:rPr>
          <w:i/>
          <w:iCs/>
        </w:rPr>
        <w:t>Respiratia:</w:t>
      </w:r>
      <w:r>
        <w:t xml:space="preserve"> Expiratia este exploziva in punctul superior al exercitiului, iar inspratia are loc pe parcurs ce trunchiul coboara spre pozitia initiala.</w:t>
      </w:r>
    </w:p>
    <w:p w14:paraId="60A236BE" w14:textId="77777777" w:rsidR="00327A16" w:rsidRDefault="00327A16" w:rsidP="00327A16"/>
    <w:p w14:paraId="12A7F711" w14:textId="056CAEE5" w:rsidR="00327A16" w:rsidRPr="00941FBA" w:rsidRDefault="00327A16" w:rsidP="00327A16">
      <w:r w:rsidRPr="00327A16">
        <w:rPr>
          <w:i/>
          <w:iCs/>
        </w:rPr>
        <w:t>Variante:</w:t>
      </w:r>
      <w:r>
        <w:t xml:space="preserve"> Pentru a solicita oblicii abdominali puteti incerca sa aduceti alternativ cotul catre genunchiul opus.</w:t>
      </w:r>
    </w:p>
    <w:p w14:paraId="77851467" w14:textId="78EFA736" w:rsidR="00327A16" w:rsidRDefault="00AC3484" w:rsidP="00327A16">
      <w:r>
        <w:rPr>
          <w:noProof/>
        </w:rPr>
        <w:drawing>
          <wp:anchor distT="0" distB="0" distL="114300" distR="114300" simplePos="0" relativeHeight="251657215" behindDoc="1" locked="0" layoutInCell="1" allowOverlap="1" wp14:anchorId="484734EE" wp14:editId="53AA14ED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133350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291" y="21415"/>
                <wp:lineTo x="21291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 noCro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C9DBE" w14:textId="4C83D783" w:rsidR="00327A16" w:rsidRDefault="00327A16" w:rsidP="00327A16"/>
    <w:p w14:paraId="2CEC5246" w14:textId="716A114D" w:rsidR="00327A16" w:rsidRDefault="00327A16" w:rsidP="00327A16"/>
    <w:p w14:paraId="5A2036C0" w14:textId="306C9CF0" w:rsidR="00327A16" w:rsidRDefault="00327A16" w:rsidP="008961E8"/>
    <w:p w14:paraId="661357D4" w14:textId="1FA78BF8" w:rsidR="00327A16" w:rsidRDefault="00327A16" w:rsidP="00327A16"/>
    <w:p w14:paraId="79B15DD7" w14:textId="77777777" w:rsidR="00F5090B" w:rsidRDefault="00F5090B" w:rsidP="00327A16"/>
    <w:p w14:paraId="5D836317" w14:textId="77777777" w:rsidR="00F5090B" w:rsidRDefault="00F5090B" w:rsidP="00327A16">
      <w:pPr>
        <w:rPr>
          <w:rStyle w:val="Heading2Char"/>
          <w:b w:val="0"/>
          <w:bCs/>
          <w:sz w:val="28"/>
          <w:szCs w:val="28"/>
        </w:rPr>
      </w:pPr>
    </w:p>
    <w:p w14:paraId="612E99A8" w14:textId="77777777" w:rsidR="00F5090B" w:rsidRDefault="00327A16" w:rsidP="00327A16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t xml:space="preserve">Exercitiu: </w:t>
      </w:r>
      <w:r w:rsidRPr="00327A16">
        <w:rPr>
          <w:rFonts w:ascii="Calibri" w:hAnsi="Calibri" w:cs="Arial"/>
          <w:bCs/>
          <w:sz w:val="28"/>
          <w:szCs w:val="28"/>
        </w:rPr>
        <w:t>Flexii cu ganter</w:t>
      </w:r>
      <w:r>
        <w:rPr>
          <w:rFonts w:ascii="Calibri" w:hAnsi="Calibri" w:cs="Arial"/>
          <w:bCs/>
          <w:sz w:val="28"/>
          <w:szCs w:val="28"/>
        </w:rPr>
        <w:t xml:space="preserve">a </w:t>
      </w:r>
      <w:r w:rsidRPr="00327A16">
        <w:rPr>
          <w:rFonts w:ascii="Calibri" w:hAnsi="Calibri" w:cs="Arial"/>
          <w:bCs/>
          <w:sz w:val="28"/>
          <w:szCs w:val="28"/>
        </w:rPr>
        <w:t>pe genunchi</w:t>
      </w:r>
      <w:r>
        <w:rPr>
          <w:rFonts w:ascii="Calibri" w:hAnsi="Calibri" w:cs="Arial"/>
          <w:bCs/>
          <w:sz w:val="28"/>
          <w:szCs w:val="28"/>
        </w:rPr>
        <w:t xml:space="preserve"> </w:t>
      </w:r>
      <w:r w:rsidR="00F5090B">
        <w:rPr>
          <w:rFonts w:ascii="Calibri" w:hAnsi="Calibri" w:cs="Arial"/>
          <w:bCs/>
          <w:sz w:val="28"/>
          <w:szCs w:val="28"/>
        </w:rPr>
        <w:t>–</w:t>
      </w:r>
      <w:r>
        <w:rPr>
          <w:rFonts w:ascii="Calibri" w:hAnsi="Calibri" w:cs="Arial"/>
          <w:bCs/>
          <w:sz w:val="28"/>
          <w:szCs w:val="28"/>
        </w:rPr>
        <w:t xml:space="preserve"> biceps</w:t>
      </w:r>
    </w:p>
    <w:p w14:paraId="79BBC8D9" w14:textId="272568B4" w:rsidR="00327A16" w:rsidRPr="00FE1060" w:rsidRDefault="00327A16" w:rsidP="00327A16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5278C" wp14:editId="02284A2C">
                <wp:simplePos x="0" y="0"/>
                <wp:positionH relativeFrom="margin">
                  <wp:posOffset>-247650</wp:posOffset>
                </wp:positionH>
                <wp:positionV relativeFrom="paragraph">
                  <wp:posOffset>281940</wp:posOffset>
                </wp:positionV>
                <wp:extent cx="6286500" cy="242887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428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48A23" id="Rectangle: Rounded Corners 32" o:spid="_x0000_s1026" style="position:absolute;margin-left:-19.5pt;margin-top:22.2pt;width:495pt;height:19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" filled="f" strokecolor="#00b050">
                <w10:wrap anchorx="margin"/>
              </v:roundrect>
            </w:pict>
          </mc:Fallback>
        </mc:AlternateContent>
      </w:r>
    </w:p>
    <w:p w14:paraId="22214EFA" w14:textId="77777777" w:rsidR="00327A16" w:rsidRDefault="00327A16" w:rsidP="00327A16"/>
    <w:p w14:paraId="063185ED" w14:textId="77777777" w:rsidR="00327A16" w:rsidRPr="00327A16" w:rsidRDefault="00327A16" w:rsidP="00327A16">
      <w:r w:rsidRPr="00327A16">
        <w:t>Sezand, cu picioarele usor departate fata de nivelul umerilor, cu gantera intr-o mana, cu cotul sau tricepsul lipit de interiorul coapsei, langa genunchi, iar cu cealalta mana sprijinita de celalalt genunchi (fara a influenta miscarea).</w:t>
      </w:r>
    </w:p>
    <w:p w14:paraId="34EB8281" w14:textId="77777777" w:rsidR="00327A16" w:rsidRPr="00327A16" w:rsidRDefault="00327A16" w:rsidP="00327A16"/>
    <w:p w14:paraId="49FA6B8D" w14:textId="77777777" w:rsidR="00327A16" w:rsidRPr="00327A16" w:rsidRDefault="00327A16" w:rsidP="00327A16">
      <w:r w:rsidRPr="00327A16">
        <w:t>Executarea si respiratia este similara cu cea a flexiilor cu ganterele.</w:t>
      </w:r>
    </w:p>
    <w:p w14:paraId="26FCCE26" w14:textId="77777777" w:rsidR="00327A16" w:rsidRPr="00327A16" w:rsidRDefault="00327A16" w:rsidP="00327A16"/>
    <w:p w14:paraId="4B7D5E0C" w14:textId="77777777" w:rsidR="00327A16" w:rsidRPr="00327A16" w:rsidRDefault="00327A16" w:rsidP="00327A16">
      <w:r w:rsidRPr="00327A16">
        <w:t>Puteti folosi o priza in pronatie ceea ce implica un stres mai mare pentru antebrat.</w:t>
      </w:r>
    </w:p>
    <w:p w14:paraId="238DCED3" w14:textId="6C751766" w:rsidR="00327A16" w:rsidRPr="00327A16" w:rsidRDefault="00327A16" w:rsidP="00327A16"/>
    <w:p w14:paraId="049FC5E5" w14:textId="12442DAD" w:rsidR="00327A16" w:rsidRPr="00327A16" w:rsidRDefault="00327A16" w:rsidP="00327A16">
      <w:r w:rsidRPr="00327A16">
        <w:t>Repetati de 20-30 ori pe fiecare brat, cate 2-4 serii cu 10kg.</w:t>
      </w:r>
    </w:p>
    <w:p w14:paraId="00779D9D" w14:textId="77777777" w:rsidR="00327A16" w:rsidRPr="00327A16" w:rsidRDefault="00327A16" w:rsidP="00327A16"/>
    <w:p w14:paraId="07E64517" w14:textId="0898270C" w:rsidR="00327A16" w:rsidRPr="00327A16" w:rsidRDefault="00327A16" w:rsidP="00327A16">
      <w:r w:rsidRPr="00327A16">
        <w:rPr>
          <w:i/>
          <w:iCs/>
        </w:rPr>
        <w:t>Atentie!</w:t>
      </w:r>
      <w:r w:rsidRPr="00327A16">
        <w:t xml:space="preserve"> Incercati sa va concentrati asupra linearitatii miscarii, orice balans sau impuls din corp fiind daunator pentru executia corecta a exercitiului. Concentrarea asupra muschiului este foarte importanta si nu uitati sa contractati in pozitia de voie!</w:t>
      </w:r>
    </w:p>
    <w:p w14:paraId="64A8D656" w14:textId="35C9BA98" w:rsidR="00F5090B" w:rsidRDefault="00F5090B" w:rsidP="008961E8"/>
    <w:p w14:paraId="2232F632" w14:textId="668E9FB9" w:rsidR="00F5090B" w:rsidRDefault="00F5090B" w:rsidP="008961E8">
      <w:r>
        <w:rPr>
          <w:noProof/>
        </w:rPr>
        <w:drawing>
          <wp:anchor distT="0" distB="0" distL="114300" distR="114300" simplePos="0" relativeHeight="251670528" behindDoc="1" locked="0" layoutInCell="1" allowOverlap="1" wp14:anchorId="2C2D7ACA" wp14:editId="08925B98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12668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38" y="21168"/>
                <wp:lineTo x="21438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A9670" w14:textId="3E7EBB41" w:rsidR="00F5090B" w:rsidRDefault="00F5090B" w:rsidP="008961E8"/>
    <w:p w14:paraId="19478CB8" w14:textId="77777777" w:rsidR="00F5090B" w:rsidRDefault="00F5090B" w:rsidP="008961E8"/>
    <w:p w14:paraId="15B2726B" w14:textId="4A7BE0B1" w:rsidR="00F5090B" w:rsidRDefault="00F5090B" w:rsidP="008961E8"/>
    <w:p w14:paraId="60DD2109" w14:textId="3671D61A" w:rsidR="00F5090B" w:rsidRDefault="00F5090B" w:rsidP="008961E8"/>
    <w:p w14:paraId="482F7125" w14:textId="77777777" w:rsidR="00F5090B" w:rsidRDefault="00F5090B">
      <w:r>
        <w:br w:type="page"/>
      </w:r>
    </w:p>
    <w:p w14:paraId="6E764858" w14:textId="39D7AA03" w:rsidR="00F5090B" w:rsidRDefault="00F5090B" w:rsidP="00F5090B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r w:rsidRPr="00F5090B">
        <w:rPr>
          <w:rFonts w:ascii="Calibri" w:hAnsi="Calibri" w:cs="Arial"/>
          <w:bCs/>
          <w:sz w:val="28"/>
          <w:szCs w:val="28"/>
        </w:rPr>
        <w:t>Extensii cu un brat cu gantera</w:t>
      </w:r>
      <w:r>
        <w:rPr>
          <w:rFonts w:ascii="Calibri" w:hAnsi="Calibri" w:cs="Arial"/>
          <w:bCs/>
          <w:sz w:val="28"/>
          <w:szCs w:val="28"/>
        </w:rPr>
        <w:t xml:space="preserve"> – triceps</w:t>
      </w:r>
    </w:p>
    <w:p w14:paraId="694E9552" w14:textId="21A20D6F" w:rsidR="00F5090B" w:rsidRPr="00FE1060" w:rsidRDefault="00F5090B" w:rsidP="00F5090B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CDC23" wp14:editId="3637BFCA">
                <wp:simplePos x="0" y="0"/>
                <wp:positionH relativeFrom="page">
                  <wp:align>center</wp:align>
                </wp:positionH>
                <wp:positionV relativeFrom="paragraph">
                  <wp:posOffset>236220</wp:posOffset>
                </wp:positionV>
                <wp:extent cx="6286500" cy="32289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228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67629" id="Rectangle: Rounded Corners 38" o:spid="_x0000_s1026" style="position:absolute;margin-left:0;margin-top:18.6pt;width:495pt;height:254.2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" filled="f" strokecolor="#00b050">
                <w10:wrap anchorx="page"/>
              </v:roundrect>
            </w:pict>
          </mc:Fallback>
        </mc:AlternateContent>
      </w:r>
    </w:p>
    <w:p w14:paraId="7CF92BD1" w14:textId="77777777" w:rsidR="00F5090B" w:rsidRDefault="00F5090B" w:rsidP="00F5090B"/>
    <w:p w14:paraId="5A5FACC7" w14:textId="541AA81C" w:rsidR="00F5090B" w:rsidRDefault="00F5090B" w:rsidP="00F5090B">
      <w:r>
        <w:t>Stand sau in sezut, cu o gantera deasupra capului, bratul intins, priza fiind in asa fel icat palma sa fie orientata spre exterior, iar gantera paralela cu solul.</w:t>
      </w:r>
    </w:p>
    <w:p w14:paraId="23743C11" w14:textId="77777777" w:rsidR="00F5090B" w:rsidRDefault="00F5090B" w:rsidP="00F5090B"/>
    <w:p w14:paraId="3D310FA0" w14:textId="5E86AEF1" w:rsidR="00F5090B" w:rsidRDefault="00F5090B" w:rsidP="00F5090B">
      <w:r>
        <w:t>Coborati incet gantera dupa cap, pana atinge gatul, dar tineti bratul cu partea superioara lipita de ureche (sau cat mai apropiata) si fixa pe tot parcursul exercitiului</w:t>
      </w:r>
      <w:r>
        <w:t xml:space="preserve"> </w:t>
      </w:r>
      <w:r>
        <w:t>(miscarea va fi facuta indoind bratul din cot)</w:t>
      </w:r>
      <w:r>
        <w:t>.</w:t>
      </w:r>
    </w:p>
    <w:p w14:paraId="1E31307D" w14:textId="21886B1B" w:rsidR="00F5090B" w:rsidRDefault="00F5090B" w:rsidP="00F5090B"/>
    <w:p w14:paraId="601DEA33" w14:textId="0F37CC0F" w:rsidR="00F5090B" w:rsidRDefault="00F5090B" w:rsidP="00F5090B">
      <w:r>
        <w:t>In</w:t>
      </w:r>
      <w:r>
        <w:t xml:space="preserve"> pozitia inferioara (gantera ar trebui sa fie perpendiculara pe sol) mentineti contractia apoi ridicati bratul in sus contractand tricepsul.</w:t>
      </w:r>
    </w:p>
    <w:p w14:paraId="76AE889B" w14:textId="77777777" w:rsidR="00F5090B" w:rsidRDefault="00F5090B" w:rsidP="00F5090B"/>
    <w:p w14:paraId="096F8222" w14:textId="1673EBB6" w:rsidR="00F5090B" w:rsidRDefault="00F5090B" w:rsidP="00F5090B">
      <w:r>
        <w:t>In pozitia superioara, unde bratul este complet intins, stati o secunda apoi reluati miscarea. Dozare:10-20 ori in 3-4 serii, cu 5-10kg</w:t>
      </w:r>
    </w:p>
    <w:p w14:paraId="78267330" w14:textId="150C8C19" w:rsidR="00F5090B" w:rsidRDefault="00F5090B" w:rsidP="00F5090B"/>
    <w:p w14:paraId="76A71166" w14:textId="77777777" w:rsidR="00F5090B" w:rsidRDefault="00F5090B" w:rsidP="00F5090B">
      <w:r w:rsidRPr="00F5090B">
        <w:rPr>
          <w:i/>
          <w:iCs/>
        </w:rPr>
        <w:t>Respiratia:</w:t>
      </w:r>
      <w:r>
        <w:t xml:space="preserve"> Expirati la coborare si inspirati spre pozitia superioara.</w:t>
      </w:r>
    </w:p>
    <w:p w14:paraId="02535B70" w14:textId="77777777" w:rsidR="00F5090B" w:rsidRDefault="00F5090B" w:rsidP="00F5090B"/>
    <w:p w14:paraId="707FC5E2" w14:textId="52E78205" w:rsidR="00F5090B" w:rsidRDefault="00F5090B" w:rsidP="00F5090B">
      <w:r w:rsidRPr="00F5090B">
        <w:rPr>
          <w:i/>
          <w:iCs/>
        </w:rPr>
        <w:t>Atentie!</w:t>
      </w:r>
      <w:r>
        <w:t xml:space="preserve"> Acest exercitiu se poate face folosind si doua maini daca optati pentru o gantera grea, de 20kg, esential este ca miscarea sa fie executata foarte lent.</w:t>
      </w:r>
    </w:p>
    <w:p w14:paraId="12128977" w14:textId="4F2172CF" w:rsidR="00F5090B" w:rsidRDefault="00F5090B" w:rsidP="00F5090B"/>
    <w:p w14:paraId="0CA62EA1" w14:textId="6DFC1616" w:rsidR="00F5090B" w:rsidRDefault="00F5090B" w:rsidP="00F5090B"/>
    <w:p w14:paraId="62039B7E" w14:textId="4A210D11" w:rsidR="00F5090B" w:rsidRDefault="00F5090B" w:rsidP="00F5090B"/>
    <w:p w14:paraId="355E5D29" w14:textId="70FF132C" w:rsidR="00F5090B" w:rsidRDefault="00AC3484" w:rsidP="00F5090B">
      <w:r>
        <w:rPr>
          <w:noProof/>
        </w:rPr>
        <w:drawing>
          <wp:anchor distT="0" distB="0" distL="114300" distR="114300" simplePos="0" relativeHeight="251673600" behindDoc="1" locked="0" layoutInCell="1" allowOverlap="1" wp14:anchorId="37585A08" wp14:editId="048F8290">
            <wp:simplePos x="0" y="0"/>
            <wp:positionH relativeFrom="page">
              <wp:align>center</wp:align>
            </wp:positionH>
            <wp:positionV relativeFrom="paragraph">
              <wp:posOffset>67945</wp:posOffset>
            </wp:positionV>
            <wp:extent cx="6667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0983" y="21291"/>
                <wp:lineTo x="20983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EF3F6" w14:textId="77777777" w:rsidR="00F5090B" w:rsidRDefault="00F5090B" w:rsidP="00F5090B"/>
    <w:p w14:paraId="15DFF69F" w14:textId="7F758AF6" w:rsidR="00F5090B" w:rsidRDefault="00F5090B" w:rsidP="00F5090B"/>
    <w:p w14:paraId="4C04E1F1" w14:textId="77777777" w:rsidR="00F5090B" w:rsidRDefault="00F5090B" w:rsidP="00F5090B"/>
    <w:p w14:paraId="725CAC85" w14:textId="77777777" w:rsidR="00F5090B" w:rsidRDefault="00F5090B" w:rsidP="00F5090B"/>
    <w:p w14:paraId="68535F94" w14:textId="77777777" w:rsidR="00F5090B" w:rsidRDefault="00F5090B" w:rsidP="00F5090B"/>
    <w:p w14:paraId="618694F1" w14:textId="65CAA66D" w:rsidR="00F5090B" w:rsidRDefault="00F5090B" w:rsidP="00F5090B"/>
    <w:p w14:paraId="2A5FA2E7" w14:textId="31F942B3" w:rsidR="00AC3484" w:rsidRDefault="00AC3484" w:rsidP="00F5090B"/>
    <w:p w14:paraId="42808B25" w14:textId="5866D42B" w:rsidR="00AC3484" w:rsidRDefault="00AC3484" w:rsidP="00F5090B"/>
    <w:p w14:paraId="7BE66BA1" w14:textId="51BC02E9" w:rsidR="00AC3484" w:rsidRDefault="00AC3484" w:rsidP="00F5090B"/>
    <w:p w14:paraId="34C89590" w14:textId="0E1E84E4" w:rsidR="00AC3484" w:rsidRDefault="00AC3484" w:rsidP="00F5090B"/>
    <w:p w14:paraId="43DCCE8F" w14:textId="08ED127A" w:rsidR="00AC3484" w:rsidRDefault="00AC3484" w:rsidP="00F5090B"/>
    <w:p w14:paraId="09EA9396" w14:textId="072C9CFD" w:rsidR="00AC3484" w:rsidRDefault="00AC3484" w:rsidP="00F5090B"/>
    <w:p w14:paraId="558F51ED" w14:textId="7646DDE4" w:rsidR="00AC3484" w:rsidRDefault="00AC3484" w:rsidP="00F5090B"/>
    <w:p w14:paraId="17BB6A25" w14:textId="0BE3B9BA" w:rsidR="00AC3484" w:rsidRDefault="00AC3484" w:rsidP="00F5090B"/>
    <w:p w14:paraId="3A58D575" w14:textId="7D01CEE1" w:rsidR="00AC3484" w:rsidRDefault="00AC3484" w:rsidP="00F5090B"/>
    <w:p w14:paraId="496A84B9" w14:textId="16729822" w:rsidR="00AC3484" w:rsidRDefault="00AC3484" w:rsidP="00F5090B"/>
    <w:p w14:paraId="45430B8B" w14:textId="381EC05E" w:rsidR="00AC3484" w:rsidRDefault="00AC3484" w:rsidP="00F5090B"/>
    <w:p w14:paraId="0EC6AD12" w14:textId="76EA339F" w:rsidR="00AC3484" w:rsidRDefault="00AC3484" w:rsidP="00F5090B"/>
    <w:p w14:paraId="11CB61C9" w14:textId="42731BC9" w:rsidR="00AC3484" w:rsidRDefault="00AC3484" w:rsidP="00F5090B"/>
    <w:p w14:paraId="54FDB799" w14:textId="247950A9" w:rsidR="00AC3484" w:rsidRDefault="00AC3484" w:rsidP="00F5090B"/>
    <w:p w14:paraId="5D182255" w14:textId="01EA06E7" w:rsidR="00AC3484" w:rsidRDefault="00AC3484" w:rsidP="00F5090B"/>
    <w:p w14:paraId="0A176E3D" w14:textId="3FECD4FB" w:rsidR="00AC3484" w:rsidRDefault="00AC3484" w:rsidP="00F5090B"/>
    <w:p w14:paraId="7BB38234" w14:textId="3096FE6D" w:rsidR="00AC3484" w:rsidRDefault="00AC3484" w:rsidP="00F5090B"/>
    <w:p w14:paraId="2BAB670D" w14:textId="699D3430" w:rsidR="00AC3484" w:rsidRDefault="00AC3484" w:rsidP="00F5090B"/>
    <w:p w14:paraId="30EDB84A" w14:textId="77777777" w:rsidR="00AC3484" w:rsidRDefault="00AC3484" w:rsidP="00F5090B"/>
    <w:p w14:paraId="0D9F61A6" w14:textId="44EED875" w:rsidR="00327A16" w:rsidRDefault="00327A16" w:rsidP="008961E8"/>
    <w:p w14:paraId="14C95EDC" w14:textId="61EDE624" w:rsidR="00AC3484" w:rsidRDefault="00AC3484" w:rsidP="00AC3484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r>
        <w:rPr>
          <w:rFonts w:ascii="Calibri" w:hAnsi="Calibri" w:cs="Arial"/>
          <w:bCs/>
          <w:sz w:val="28"/>
          <w:szCs w:val="28"/>
        </w:rPr>
        <w:t>Extensii</w:t>
      </w:r>
      <w:r>
        <w:rPr>
          <w:rFonts w:ascii="Calibri" w:hAnsi="Calibri" w:cs="Arial"/>
          <w:bCs/>
          <w:sz w:val="28"/>
          <w:szCs w:val="28"/>
        </w:rPr>
        <w:t xml:space="preserve"> – </w:t>
      </w:r>
      <w:r>
        <w:rPr>
          <w:rFonts w:ascii="Calibri" w:hAnsi="Calibri" w:cs="Arial"/>
          <w:bCs/>
          <w:sz w:val="28"/>
          <w:szCs w:val="28"/>
        </w:rPr>
        <w:t>spate</w:t>
      </w:r>
    </w:p>
    <w:p w14:paraId="0C48E75B" w14:textId="5A05BA4C" w:rsidR="00AC3484" w:rsidRPr="00FE1060" w:rsidRDefault="00AC3484" w:rsidP="00AC3484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C9D52" wp14:editId="3B581A1D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286500" cy="3267075"/>
                <wp:effectExtent l="0" t="0" r="19050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267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0918D" id="Rectangle: Rounded Corners 41" o:spid="_x0000_s1026" style="position:absolute;margin-left:0;margin-top:18.6pt;width:495pt;height:257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" filled="f" strokecolor="#00b050">
                <w10:wrap anchorx="margin"/>
              </v:roundrect>
            </w:pict>
          </mc:Fallback>
        </mc:AlternateContent>
      </w:r>
    </w:p>
    <w:p w14:paraId="63E041D5" w14:textId="028D8E27" w:rsidR="00AC3484" w:rsidRDefault="00AC3484" w:rsidP="00AC3484"/>
    <w:p w14:paraId="196BE5A7" w14:textId="778D427C" w:rsidR="00AC3484" w:rsidRDefault="00AC3484" w:rsidP="00AC3484">
      <w:r>
        <w:t>Solicita in special muschii extensori ai spatelui, gluteii si muschii posteriori ai coapsei.</w:t>
      </w:r>
    </w:p>
    <w:p w14:paraId="5B55FD93" w14:textId="760C88B6" w:rsidR="00AC3484" w:rsidRDefault="00AC3484" w:rsidP="00AC3484"/>
    <w:p w14:paraId="0CEDDC4D" w14:textId="25BA48FD" w:rsidR="00AC3484" w:rsidRDefault="00AC3484" w:rsidP="00AC3484">
      <w:r>
        <w:t>Culcat, cu fata la banca, astfel ca bazinul sa fie sprijinit pe marginea bsncii, cu un partener care sa va fixeze picioarele in timpul miscarii.</w:t>
      </w:r>
    </w:p>
    <w:p w14:paraId="1C293F08" w14:textId="5EED640E" w:rsidR="00AC3484" w:rsidRDefault="00AC3484" w:rsidP="00AC3484"/>
    <w:p w14:paraId="7563CD33" w14:textId="5D7A5BFD" w:rsidR="00AC3484" w:rsidRDefault="00AC3484" w:rsidP="00AC3484">
      <w:r>
        <w:t>Aplecativa cu mainile la ceafa, trunchiul coborand sub nivelul bazinului, apoi reveniti urcand umerii cat mai sus fata de nivelul bancii.</w:t>
      </w:r>
    </w:p>
    <w:p w14:paraId="10C41FAE" w14:textId="77777777" w:rsidR="00AC3484" w:rsidRDefault="00AC3484" w:rsidP="00AC3484"/>
    <w:p w14:paraId="4F001D51" w14:textId="5E66E2C9" w:rsidR="00AC3484" w:rsidRDefault="00AC3484" w:rsidP="00AC3484">
      <w:r>
        <w:t>Mentineti-va corpul in pozitia superioara pentru cateva secunde, iar la ultima repetare pastrati pozitia 10-20 sec.</w:t>
      </w:r>
    </w:p>
    <w:p w14:paraId="527194BA" w14:textId="72F6D600" w:rsidR="00AC3484" w:rsidRDefault="00AC3484" w:rsidP="00AC3484"/>
    <w:p w14:paraId="6A63776A" w14:textId="0483B4ED" w:rsidR="00AC3484" w:rsidRDefault="00AC3484" w:rsidP="00AC3484">
      <w:r>
        <w:t>Puteti folosi si un disc prins la piept cu mainile incrucisate, daca doriti o incarcatura suplimentara.</w:t>
      </w:r>
    </w:p>
    <w:p w14:paraId="04E9012B" w14:textId="77777777" w:rsidR="00AC3484" w:rsidRDefault="00AC3484" w:rsidP="00AC3484"/>
    <w:p w14:paraId="75F77E5D" w14:textId="2B45853F" w:rsidR="00AC3484" w:rsidRDefault="00AC3484" w:rsidP="00AC3484">
      <w:r w:rsidRPr="00AC3484">
        <w:rPr>
          <w:i/>
          <w:iCs/>
        </w:rPr>
        <w:t>Respiratia:</w:t>
      </w:r>
      <w:r>
        <w:t xml:space="preserve"> Inspirati spre partea superioara si expirati la revenire.</w:t>
      </w:r>
    </w:p>
    <w:p w14:paraId="2BC33AE3" w14:textId="15EC6BEA" w:rsidR="00AC3484" w:rsidRDefault="00AC3484" w:rsidP="00AC3484"/>
    <w:p w14:paraId="32B79B50" w14:textId="6CBBFDF4" w:rsidR="00AC3484" w:rsidRDefault="00AC3484" w:rsidP="00AC3484">
      <w:r w:rsidRPr="00F5090B">
        <w:rPr>
          <w:i/>
          <w:iCs/>
        </w:rPr>
        <w:t>Atentie!</w:t>
      </w:r>
      <w:r>
        <w:t xml:space="preserve"> Acest exercitiu se poate face folosind si doua maini daca optati pentru o gantera grea, de 20kg, esential este ca miscarea sa fie executata foarte lent.</w:t>
      </w:r>
    </w:p>
    <w:p w14:paraId="48CE2AB2" w14:textId="33B8B1C5" w:rsidR="00AC3484" w:rsidRDefault="00AC3484" w:rsidP="00AC3484"/>
    <w:p w14:paraId="2848D851" w14:textId="22B1E4AF" w:rsidR="00AC3484" w:rsidRDefault="00AC3484" w:rsidP="00AC3484"/>
    <w:p w14:paraId="0D9F5340" w14:textId="1D9EC3D3" w:rsidR="00AC3484" w:rsidRDefault="00AC3484" w:rsidP="00AC3484">
      <w:r>
        <w:rPr>
          <w:noProof/>
        </w:rPr>
        <w:drawing>
          <wp:anchor distT="0" distB="0" distL="114300" distR="114300" simplePos="0" relativeHeight="251656190" behindDoc="1" locked="0" layoutInCell="1" allowOverlap="1" wp14:anchorId="48DCF186" wp14:editId="6ECB3C9B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1143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40" y="21240"/>
                <wp:lineTo x="2124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97E17" w14:textId="77777777" w:rsidR="00AC3484" w:rsidRDefault="00AC3484" w:rsidP="00AC3484"/>
    <w:p w14:paraId="027708E8" w14:textId="77777777" w:rsidR="00AC3484" w:rsidRDefault="00AC3484" w:rsidP="00AC3484"/>
    <w:p w14:paraId="2B9D69E0" w14:textId="77777777" w:rsidR="00AC3484" w:rsidRDefault="00AC3484" w:rsidP="00AC3484"/>
    <w:p w14:paraId="26F6E470" w14:textId="3C4980C7" w:rsidR="00AC3484" w:rsidRDefault="00AC3484" w:rsidP="00AC3484"/>
    <w:p w14:paraId="6ADE3499" w14:textId="6994B768" w:rsidR="00AC3484" w:rsidRDefault="00AC3484" w:rsidP="00AC3484"/>
    <w:p w14:paraId="094D0B4B" w14:textId="6BB6EF0C" w:rsidR="00AC3484" w:rsidRDefault="00AC3484" w:rsidP="00AC3484"/>
    <w:p w14:paraId="63FD7F0A" w14:textId="0EFFA131" w:rsidR="00AC3484" w:rsidRDefault="00AC3484" w:rsidP="00AC3484"/>
    <w:p w14:paraId="7FD78041" w14:textId="09604B4E" w:rsidR="00AC3484" w:rsidRDefault="00AC3484" w:rsidP="00AC3484"/>
    <w:p w14:paraId="4E35B565" w14:textId="7D7CB728" w:rsidR="00AC3484" w:rsidRDefault="00AC3484" w:rsidP="00AC3484"/>
    <w:p w14:paraId="348B8712" w14:textId="67C99C06" w:rsidR="00AC3484" w:rsidRDefault="00AC3484" w:rsidP="00AC3484"/>
    <w:p w14:paraId="3C736DE4" w14:textId="334BAA42" w:rsidR="00AC3484" w:rsidRDefault="00AC3484" w:rsidP="00AC3484"/>
    <w:p w14:paraId="78CF6510" w14:textId="476514C4" w:rsidR="00AC3484" w:rsidRDefault="00AC3484" w:rsidP="00AC3484"/>
    <w:p w14:paraId="0BDA8A15" w14:textId="59F00A2A" w:rsidR="00AC3484" w:rsidRDefault="00AC3484" w:rsidP="00AC3484"/>
    <w:p w14:paraId="68C2D27C" w14:textId="1511C819" w:rsidR="00AC3484" w:rsidRDefault="00AC3484" w:rsidP="00AC3484"/>
    <w:p w14:paraId="663633E2" w14:textId="487145E9" w:rsidR="00AC3484" w:rsidRDefault="00AC3484" w:rsidP="00AC3484"/>
    <w:p w14:paraId="3C93C932" w14:textId="0C9A5CEE" w:rsidR="00AC3484" w:rsidRDefault="00AC3484" w:rsidP="00AC3484"/>
    <w:p w14:paraId="18EBE12B" w14:textId="2C29E5C5" w:rsidR="00AC3484" w:rsidRDefault="00AC3484" w:rsidP="00AC3484"/>
    <w:p w14:paraId="5E60846A" w14:textId="37C4CC25" w:rsidR="00AC3484" w:rsidRDefault="00AC3484" w:rsidP="00AC3484"/>
    <w:p w14:paraId="13D88807" w14:textId="74E72D30" w:rsidR="00AC3484" w:rsidRDefault="00AC3484" w:rsidP="00AC3484"/>
    <w:p w14:paraId="63BD7090" w14:textId="75943454" w:rsidR="00AC3484" w:rsidRDefault="00AC3484" w:rsidP="00AC3484"/>
    <w:p w14:paraId="51A8698F" w14:textId="44E67448" w:rsidR="00AC3484" w:rsidRDefault="00AC3484" w:rsidP="00AC3484"/>
    <w:p w14:paraId="5807C61F" w14:textId="3D48768B" w:rsidR="00AC3484" w:rsidRDefault="00AC3484" w:rsidP="00AC3484"/>
    <w:p w14:paraId="1FF87FD3" w14:textId="1B4C8684" w:rsidR="00AC3484" w:rsidRDefault="00AC3484" w:rsidP="00AC3484"/>
    <w:p w14:paraId="61D126A8" w14:textId="2FC4D76B" w:rsidR="00AC3484" w:rsidRDefault="00AC3484" w:rsidP="00AC3484"/>
    <w:p w14:paraId="2D88FC4A" w14:textId="7B43633E" w:rsidR="00AC3484" w:rsidRDefault="00AC3484" w:rsidP="00AC3484"/>
    <w:p w14:paraId="634342D9" w14:textId="26686C74" w:rsidR="00AC3484" w:rsidRDefault="00AC3484" w:rsidP="00AC3484"/>
    <w:p w14:paraId="0F156E04" w14:textId="77777777" w:rsidR="00AC3484" w:rsidRDefault="00AC3484" w:rsidP="00AC3484"/>
    <w:p w14:paraId="1102FEC0" w14:textId="129948EC" w:rsidR="00AC3484" w:rsidRDefault="00AC3484" w:rsidP="00AC3484">
      <w:pPr>
        <w:rPr>
          <w:rFonts w:ascii="Calibri" w:hAnsi="Calibri" w:cs="Arial"/>
          <w:bCs/>
          <w:sz w:val="28"/>
          <w:szCs w:val="28"/>
        </w:rPr>
      </w:pPr>
      <w:r w:rsidRPr="00FE1060">
        <w:rPr>
          <w:rStyle w:val="Heading2Char"/>
          <w:b w:val="0"/>
          <w:bCs/>
          <w:sz w:val="28"/>
          <w:szCs w:val="28"/>
        </w:rPr>
        <w:lastRenderedPageBreak/>
        <w:t xml:space="preserve">Exercitiu: </w:t>
      </w:r>
      <w:r w:rsidRPr="00AC3484">
        <w:rPr>
          <w:rFonts w:ascii="Calibri" w:hAnsi="Calibri" w:cs="Arial"/>
          <w:bCs/>
          <w:sz w:val="28"/>
          <w:szCs w:val="28"/>
        </w:rPr>
        <w:t>Genuflexiuni cu haltera</w:t>
      </w:r>
      <w:r>
        <w:rPr>
          <w:rFonts w:ascii="Calibri" w:hAnsi="Calibri" w:cs="Arial"/>
          <w:bCs/>
          <w:sz w:val="28"/>
          <w:szCs w:val="28"/>
        </w:rPr>
        <w:t xml:space="preserve"> - coapse</w:t>
      </w:r>
    </w:p>
    <w:p w14:paraId="3AF3D029" w14:textId="4F2BA9F1" w:rsidR="00AC3484" w:rsidRPr="00FE1060" w:rsidRDefault="00AC3484" w:rsidP="00AC3484">
      <w:pPr>
        <w:rPr>
          <w:rFonts w:ascii="Calibri" w:hAnsi="Calibri" w:cs="Arial"/>
          <w:bCs/>
          <w:sz w:val="28"/>
          <w:szCs w:val="28"/>
        </w:rPr>
      </w:pPr>
      <w:r>
        <w:rPr>
          <w:rFonts w:ascii="Calibri" w:hAnsi="Calibri" w:cs="Arial"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9CCE64" wp14:editId="3B1C6110">
                <wp:simplePos x="0" y="0"/>
                <wp:positionH relativeFrom="page">
                  <wp:align>center</wp:align>
                </wp:positionH>
                <wp:positionV relativeFrom="paragraph">
                  <wp:posOffset>169545</wp:posOffset>
                </wp:positionV>
                <wp:extent cx="6286500" cy="2952750"/>
                <wp:effectExtent l="0" t="0" r="19050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952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E15FA" id="Rectangle: Rounded Corners 44" o:spid="_x0000_s1026" style="position:absolute;margin-left:0;margin-top:13.35pt;width:495pt;height:232.5pt;z-index:2516787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" filled="f" strokecolor="#00b050">
                <w10:wrap anchorx="page"/>
              </v:roundrect>
            </w:pict>
          </mc:Fallback>
        </mc:AlternateContent>
      </w:r>
    </w:p>
    <w:p w14:paraId="36858884" w14:textId="0ABEA77A" w:rsidR="00AC3484" w:rsidRDefault="00AC3484" w:rsidP="00AC3484"/>
    <w:p w14:paraId="4ECEB30E" w14:textId="0728511D" w:rsidR="00AC3484" w:rsidRDefault="00AC3484" w:rsidP="00AC3484">
      <w:r>
        <w:t>Stand, cu picioarele departate la nivelul umerilor, cu mainile departate mai mult decat latimea umerilor, imobilizati bara pe umeri, cu palmele orientate in fata.</w:t>
      </w:r>
    </w:p>
    <w:p w14:paraId="6AB7ED09" w14:textId="281E2214" w:rsidR="00AC3484" w:rsidRDefault="00AC3484" w:rsidP="00AC3484"/>
    <w:p w14:paraId="2D0D6104" w14:textId="2ECD9923" w:rsidR="00AC3484" w:rsidRDefault="00AC3484" w:rsidP="00AC3484">
      <w:r>
        <w:t>Cu spatele drept, cu privirea inainte, pastrati tot timpul bara paralela cu solul si indoiti genunchii cu trunchiul drept.</w:t>
      </w:r>
    </w:p>
    <w:p w14:paraId="754F9BC2" w14:textId="028961F2" w:rsidR="00AC3484" w:rsidRDefault="00AC3484" w:rsidP="00AC3484"/>
    <w:p w14:paraId="0A17625B" w14:textId="6A9EE99B" w:rsidR="00AC3484" w:rsidRDefault="00AC3484" w:rsidP="00AC3484">
      <w:r>
        <w:t>Pentru a accentua implicarea gluteilor, coborati pana cand coapsele sunt cu 5-7cm sub pozitia paralela cu solul.</w:t>
      </w:r>
    </w:p>
    <w:p w14:paraId="3E2500B8" w14:textId="57CFAB36" w:rsidR="00AC3484" w:rsidRDefault="00AC3484" w:rsidP="00AC3484"/>
    <w:p w14:paraId="198633E9" w14:textId="5107AEBD" w:rsidR="00AC3484" w:rsidRDefault="00AC3484" w:rsidP="00AC3484">
      <w:r>
        <w:t>Fara sa va balansati in pozitia inferioara, contractati coapsele si gluteii pentru a va ridica in pozitia initiala: 8-10 ori x 6serii</w:t>
      </w:r>
    </w:p>
    <w:p w14:paraId="7E99853F" w14:textId="15833BF5" w:rsidR="00AC3484" w:rsidRDefault="00AC3484" w:rsidP="00AC3484"/>
    <w:p w14:paraId="62A10590" w14:textId="5D342863" w:rsidR="00AC3484" w:rsidRDefault="00AC3484" w:rsidP="00AC3484">
      <w:r w:rsidRPr="00AC3484">
        <w:rPr>
          <w:i/>
          <w:iCs/>
        </w:rPr>
        <w:t>Respiratia:</w:t>
      </w:r>
      <w:r w:rsidRPr="00AC3484">
        <w:t xml:space="preserve"> Inspirati la coborare si expirati pe parcurs ce urcati spre pozitia initiala. </w:t>
      </w:r>
    </w:p>
    <w:p w14:paraId="1F964660" w14:textId="1E9FF5C6" w:rsidR="00AC3484" w:rsidRDefault="00AC3484" w:rsidP="00AC3484"/>
    <w:p w14:paraId="257F92DF" w14:textId="30CFEA7E" w:rsidR="00AC3484" w:rsidRPr="00AC3484" w:rsidRDefault="00AC3484" w:rsidP="00AC3484">
      <w:r w:rsidRPr="00AC3484">
        <w:t xml:space="preserve">Atentie! Zona lombara a coloanei vertebrale este foarte solicitata in cazul genuflexiunilor. </w:t>
      </w:r>
    </w:p>
    <w:p w14:paraId="3D8CF723" w14:textId="2FD8F1B8" w:rsidR="00AC3484" w:rsidRDefault="00AC3484" w:rsidP="00AC3484"/>
    <w:p w14:paraId="4C822053" w14:textId="77777777" w:rsidR="00AC3484" w:rsidRDefault="00AC3484" w:rsidP="00AC3484"/>
    <w:p w14:paraId="371EF036" w14:textId="30BDEFDF" w:rsidR="00AC3484" w:rsidRDefault="00AC3484" w:rsidP="00AC3484">
      <w:r>
        <w:rPr>
          <w:noProof/>
        </w:rPr>
        <w:drawing>
          <wp:anchor distT="0" distB="0" distL="114300" distR="114300" simplePos="0" relativeHeight="251679744" behindDoc="1" locked="0" layoutInCell="1" allowOverlap="1" wp14:anchorId="43936A2A" wp14:editId="01A80832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123825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268" y="21268"/>
                <wp:lineTo x="21268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 noCro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21C36" w14:textId="77777777" w:rsidR="00AC3484" w:rsidRDefault="00AC3484" w:rsidP="00AC3484"/>
    <w:p w14:paraId="3B31203B" w14:textId="77777777" w:rsidR="00AC3484" w:rsidRDefault="00AC3484" w:rsidP="00AC3484"/>
    <w:p w14:paraId="66AE3E63" w14:textId="77777777" w:rsidR="00AC3484" w:rsidRDefault="00AC3484" w:rsidP="00AC3484"/>
    <w:p w14:paraId="459C5CB1" w14:textId="77777777" w:rsidR="00AC3484" w:rsidRDefault="00AC3484" w:rsidP="00AC3484"/>
    <w:p w14:paraId="07D226C1" w14:textId="77777777" w:rsidR="00AC3484" w:rsidRDefault="00AC3484" w:rsidP="00AC3484"/>
    <w:p w14:paraId="68A66E0F" w14:textId="77777777" w:rsidR="00AC3484" w:rsidRDefault="00AC3484" w:rsidP="00AC3484"/>
    <w:p w14:paraId="53D91954" w14:textId="77777777" w:rsidR="00AC3484" w:rsidRDefault="00AC3484" w:rsidP="00AC3484"/>
    <w:p w14:paraId="4AAD8A3A" w14:textId="77777777" w:rsidR="00AC3484" w:rsidRDefault="00AC3484" w:rsidP="00AC3484"/>
    <w:p w14:paraId="19F2C870" w14:textId="77777777" w:rsidR="00AC3484" w:rsidRDefault="00AC3484" w:rsidP="008961E8"/>
    <w:sectPr w:rsidR="00AC3484" w:rsidSect="005A1B10">
      <w:footerReference w:type="default" r:id="rId16"/>
      <w:headerReference w:type="first" r:id="rId17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33C29" w14:textId="77777777" w:rsidR="00735672" w:rsidRDefault="00735672" w:rsidP="0068194B">
      <w:r>
        <w:separator/>
      </w:r>
    </w:p>
    <w:p w14:paraId="0A87C6B1" w14:textId="77777777" w:rsidR="00735672" w:rsidRDefault="00735672"/>
    <w:p w14:paraId="15DE26F5" w14:textId="77777777" w:rsidR="00735672" w:rsidRDefault="00735672"/>
  </w:endnote>
  <w:endnote w:type="continuationSeparator" w:id="0">
    <w:p w14:paraId="58122652" w14:textId="77777777" w:rsidR="00735672" w:rsidRDefault="00735672" w:rsidP="0068194B">
      <w:r>
        <w:continuationSeparator/>
      </w:r>
    </w:p>
    <w:p w14:paraId="4B550842" w14:textId="77777777" w:rsidR="00735672" w:rsidRDefault="00735672"/>
    <w:p w14:paraId="182A981B" w14:textId="77777777" w:rsidR="00735672" w:rsidRDefault="00735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01EC6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B2339" w14:textId="77777777" w:rsidR="00735672" w:rsidRDefault="00735672" w:rsidP="0068194B">
      <w:r>
        <w:separator/>
      </w:r>
    </w:p>
    <w:p w14:paraId="70A302D1" w14:textId="77777777" w:rsidR="00735672" w:rsidRDefault="00735672"/>
    <w:p w14:paraId="38B00636" w14:textId="77777777" w:rsidR="00735672" w:rsidRDefault="00735672"/>
  </w:footnote>
  <w:footnote w:type="continuationSeparator" w:id="0">
    <w:p w14:paraId="7AE6C26B" w14:textId="77777777" w:rsidR="00735672" w:rsidRDefault="00735672" w:rsidP="0068194B">
      <w:r>
        <w:continuationSeparator/>
      </w:r>
    </w:p>
    <w:p w14:paraId="01BD803B" w14:textId="77777777" w:rsidR="00735672" w:rsidRDefault="00735672"/>
    <w:p w14:paraId="5DED0690" w14:textId="77777777" w:rsidR="00735672" w:rsidRDefault="007356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D2D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9249BC" wp14:editId="44239A3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5A3E27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4"/>
    <w:rsid w:val="000001EF"/>
    <w:rsid w:val="00007322"/>
    <w:rsid w:val="00007728"/>
    <w:rsid w:val="00024584"/>
    <w:rsid w:val="00024730"/>
    <w:rsid w:val="00024F9D"/>
    <w:rsid w:val="0004432F"/>
    <w:rsid w:val="00055E95"/>
    <w:rsid w:val="0007021F"/>
    <w:rsid w:val="000B2BA5"/>
    <w:rsid w:val="000F2F8C"/>
    <w:rsid w:val="0010006E"/>
    <w:rsid w:val="001045A8"/>
    <w:rsid w:val="00114A91"/>
    <w:rsid w:val="001427E1"/>
    <w:rsid w:val="00161473"/>
    <w:rsid w:val="00163668"/>
    <w:rsid w:val="0017037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F4F"/>
    <w:rsid w:val="001E7E0C"/>
    <w:rsid w:val="001F0BB0"/>
    <w:rsid w:val="001F4E6D"/>
    <w:rsid w:val="001F6140"/>
    <w:rsid w:val="00203573"/>
    <w:rsid w:val="0020597D"/>
    <w:rsid w:val="00213B4C"/>
    <w:rsid w:val="002252D7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1E7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27A16"/>
    <w:rsid w:val="00336056"/>
    <w:rsid w:val="003544E1"/>
    <w:rsid w:val="00366398"/>
    <w:rsid w:val="00367716"/>
    <w:rsid w:val="00370E7F"/>
    <w:rsid w:val="00395824"/>
    <w:rsid w:val="003A0632"/>
    <w:rsid w:val="003A30E5"/>
    <w:rsid w:val="003A3AC4"/>
    <w:rsid w:val="003A6ADF"/>
    <w:rsid w:val="003B495A"/>
    <w:rsid w:val="003B5928"/>
    <w:rsid w:val="003D380F"/>
    <w:rsid w:val="003E160D"/>
    <w:rsid w:val="003F1D5F"/>
    <w:rsid w:val="003F51AC"/>
    <w:rsid w:val="00405128"/>
    <w:rsid w:val="00406CFF"/>
    <w:rsid w:val="00415C8B"/>
    <w:rsid w:val="00416B25"/>
    <w:rsid w:val="00420592"/>
    <w:rsid w:val="0042408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722D"/>
    <w:rsid w:val="004E01EB"/>
    <w:rsid w:val="004E2794"/>
    <w:rsid w:val="004F66E4"/>
    <w:rsid w:val="005013C3"/>
    <w:rsid w:val="00504086"/>
    <w:rsid w:val="00510392"/>
    <w:rsid w:val="00512AAD"/>
    <w:rsid w:val="00513E2A"/>
    <w:rsid w:val="00523A2F"/>
    <w:rsid w:val="005358A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485B"/>
    <w:rsid w:val="005F4B91"/>
    <w:rsid w:val="005F55D2"/>
    <w:rsid w:val="0060776D"/>
    <w:rsid w:val="0062312F"/>
    <w:rsid w:val="00623E52"/>
    <w:rsid w:val="00625F2C"/>
    <w:rsid w:val="006618E9"/>
    <w:rsid w:val="0068194B"/>
    <w:rsid w:val="00692703"/>
    <w:rsid w:val="006A1962"/>
    <w:rsid w:val="006B38C4"/>
    <w:rsid w:val="006B5D48"/>
    <w:rsid w:val="006B7D7B"/>
    <w:rsid w:val="006C1A5E"/>
    <w:rsid w:val="006E1507"/>
    <w:rsid w:val="00712D8B"/>
    <w:rsid w:val="00721E30"/>
    <w:rsid w:val="007273B7"/>
    <w:rsid w:val="00733E0A"/>
    <w:rsid w:val="00735672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0508"/>
    <w:rsid w:val="00801140"/>
    <w:rsid w:val="00803404"/>
    <w:rsid w:val="00831AA8"/>
    <w:rsid w:val="00834955"/>
    <w:rsid w:val="00843208"/>
    <w:rsid w:val="008543DA"/>
    <w:rsid w:val="0085537B"/>
    <w:rsid w:val="00855B59"/>
    <w:rsid w:val="008572A7"/>
    <w:rsid w:val="00860461"/>
    <w:rsid w:val="0086487C"/>
    <w:rsid w:val="00870B20"/>
    <w:rsid w:val="008829F8"/>
    <w:rsid w:val="00885897"/>
    <w:rsid w:val="008961E8"/>
    <w:rsid w:val="008A6538"/>
    <w:rsid w:val="008C111A"/>
    <w:rsid w:val="008C7056"/>
    <w:rsid w:val="008D0A76"/>
    <w:rsid w:val="008F3B14"/>
    <w:rsid w:val="00901899"/>
    <w:rsid w:val="0090344B"/>
    <w:rsid w:val="00905715"/>
    <w:rsid w:val="00910CE8"/>
    <w:rsid w:val="0091321E"/>
    <w:rsid w:val="00913946"/>
    <w:rsid w:val="0092726B"/>
    <w:rsid w:val="009361BA"/>
    <w:rsid w:val="00941FBA"/>
    <w:rsid w:val="00944F78"/>
    <w:rsid w:val="009510E7"/>
    <w:rsid w:val="00952C89"/>
    <w:rsid w:val="009571D8"/>
    <w:rsid w:val="009650EA"/>
    <w:rsid w:val="00971561"/>
    <w:rsid w:val="0097790C"/>
    <w:rsid w:val="0098506E"/>
    <w:rsid w:val="009A44CE"/>
    <w:rsid w:val="009C4DFC"/>
    <w:rsid w:val="009D0259"/>
    <w:rsid w:val="009D44F8"/>
    <w:rsid w:val="009E303F"/>
    <w:rsid w:val="009E3160"/>
    <w:rsid w:val="009F220C"/>
    <w:rsid w:val="009F3B05"/>
    <w:rsid w:val="009F4931"/>
    <w:rsid w:val="00A14534"/>
    <w:rsid w:val="00A16DAA"/>
    <w:rsid w:val="00A2136C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D45"/>
    <w:rsid w:val="00A615E1"/>
    <w:rsid w:val="00A755E8"/>
    <w:rsid w:val="00A93A5D"/>
    <w:rsid w:val="00AB32F8"/>
    <w:rsid w:val="00AB610B"/>
    <w:rsid w:val="00AC3484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4A4D"/>
    <w:rsid w:val="00BF61AC"/>
    <w:rsid w:val="00C076BA"/>
    <w:rsid w:val="00C1463B"/>
    <w:rsid w:val="00C15004"/>
    <w:rsid w:val="00C15B36"/>
    <w:rsid w:val="00C47FA6"/>
    <w:rsid w:val="00C56C22"/>
    <w:rsid w:val="00C57FC6"/>
    <w:rsid w:val="00C66A7D"/>
    <w:rsid w:val="00C779DA"/>
    <w:rsid w:val="00C814F7"/>
    <w:rsid w:val="00CA4B4D"/>
    <w:rsid w:val="00CB35C3"/>
    <w:rsid w:val="00CB6F4D"/>
    <w:rsid w:val="00CD323D"/>
    <w:rsid w:val="00CE4030"/>
    <w:rsid w:val="00CE64B3"/>
    <w:rsid w:val="00CF1A49"/>
    <w:rsid w:val="00D0630C"/>
    <w:rsid w:val="00D231B8"/>
    <w:rsid w:val="00D243A9"/>
    <w:rsid w:val="00D305E5"/>
    <w:rsid w:val="00D338FF"/>
    <w:rsid w:val="00D37A94"/>
    <w:rsid w:val="00D37CD3"/>
    <w:rsid w:val="00D66A52"/>
    <w:rsid w:val="00D66EFA"/>
    <w:rsid w:val="00D72A2D"/>
    <w:rsid w:val="00D84A5F"/>
    <w:rsid w:val="00D9521A"/>
    <w:rsid w:val="00DA3914"/>
    <w:rsid w:val="00DA3BA8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6940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090B"/>
    <w:rsid w:val="00F61DF9"/>
    <w:rsid w:val="00F71526"/>
    <w:rsid w:val="00F81960"/>
    <w:rsid w:val="00F8769D"/>
    <w:rsid w:val="00F9350C"/>
    <w:rsid w:val="00F94EB5"/>
    <w:rsid w:val="00F9624D"/>
    <w:rsid w:val="00F96503"/>
    <w:rsid w:val="00FB31C1"/>
    <w:rsid w:val="00FB58F2"/>
    <w:rsid w:val="00FC6AEA"/>
    <w:rsid w:val="00FD3D13"/>
    <w:rsid w:val="00FE1060"/>
    <w:rsid w:val="00FE55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DBC661"/>
  <w15:chartTrackingRefBased/>
  <w15:docId w15:val="{2433214E-B1A6-4C9B-A64F-E564AB66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A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inC\AppData\Local\Microsoft\Office\16.0\DTS\en-US%7bB21A43F5-C953-4A69-AC9B-AFD834B67A70%7d\%7b58D7D8DC-3056-4B3F-AC69-AEB445259CFB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1D51-EC79-4B01-920B-894EAF44B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{58D7D8DC-3056-4B3F-AC69-AEB445259CFB}tf16402488_win32.dotx</Template>
  <TotalTime>535</TotalTime>
  <Pages>6</Pages>
  <Words>916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ArminC</dc:creator>
  <cp:keywords/>
  <dc:description/>
  <cp:lastModifiedBy>ArminC</cp:lastModifiedBy>
  <cp:revision>15</cp:revision>
  <cp:lastPrinted>2021-02-04T14:58:00Z</cp:lastPrinted>
  <dcterms:created xsi:type="dcterms:W3CDTF">2021-01-29T07:50:00Z</dcterms:created>
  <dcterms:modified xsi:type="dcterms:W3CDTF">2021-11-21T13:50:00Z</dcterms:modified>
  <cp:category/>
</cp:coreProperties>
</file>