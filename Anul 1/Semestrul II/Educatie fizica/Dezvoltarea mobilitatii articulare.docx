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538C3E3E" w14:textId="11AC9453" w:rsidR="00692703" w:rsidRPr="00831AA8" w:rsidRDefault="00671246" w:rsidP="00671246">
            <w:pPr>
              <w:pStyle w:val="ContactInfoEmphasis"/>
              <w:contextualSpacing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Modalitati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dezvoltare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mobilitatii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articulare</w:t>
            </w:r>
            <w:proofErr w:type="spellEnd"/>
          </w:p>
        </w:tc>
      </w:tr>
    </w:tbl>
    <w:p w14:paraId="17EBF896" w14:textId="52AC3EA0" w:rsidR="00FE1060" w:rsidRDefault="00FE1060" w:rsidP="006E1507"/>
    <w:p w14:paraId="1FE0BE43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spagatul</w:t>
      </w:r>
      <w:proofErr w:type="spellEnd"/>
      <w:r w:rsidRPr="0060776D">
        <w:rPr>
          <w:rFonts w:ascii="Calibri" w:hAnsi="Calibri" w:cs="Arial"/>
          <w:bCs/>
          <w:sz w:val="28"/>
          <w:szCs w:val="28"/>
        </w:rPr>
        <w:t xml:space="preserve"> din </w:t>
      </w:r>
      <w:proofErr w:type="spellStart"/>
      <w:r w:rsidRPr="0060776D">
        <w:rPr>
          <w:rFonts w:ascii="Calibri" w:hAnsi="Calibri" w:cs="Arial"/>
          <w:bCs/>
          <w:sz w:val="28"/>
          <w:szCs w:val="28"/>
        </w:rPr>
        <w:t>sezut</w:t>
      </w:r>
      <w:proofErr w:type="spellEnd"/>
    </w:p>
    <w:p w14:paraId="0BEFD461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4B52C" wp14:editId="2B872856">
                <wp:simplePos x="0" y="0"/>
                <wp:positionH relativeFrom="margin">
                  <wp:posOffset>-228600</wp:posOffset>
                </wp:positionH>
                <wp:positionV relativeFrom="paragraph">
                  <wp:posOffset>179705</wp:posOffset>
                </wp:positionV>
                <wp:extent cx="6210300" cy="24193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419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EC97E" id="Rectangle: Rounded Corners 11" o:spid="_x0000_s1026" style="position:absolute;margin-left:-18pt;margin-top:14.15pt;width:489pt;height:19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" filled="f" strokecolor="#00b050">
                <w10:wrap anchorx="margin"/>
              </v:roundrect>
            </w:pict>
          </mc:Fallback>
        </mc:AlternateContent>
      </w:r>
    </w:p>
    <w:p w14:paraId="0AB33E05" w14:textId="77777777" w:rsidR="00671246" w:rsidRDefault="00671246" w:rsidP="00671246"/>
    <w:p w14:paraId="195F02D0" w14:textId="77777777" w:rsidR="00671246" w:rsidRDefault="00671246" w:rsidP="00671246">
      <w:proofErr w:type="spellStart"/>
      <w:r>
        <w:t>Seturi</w:t>
      </w:r>
      <w:proofErr w:type="spellEnd"/>
      <w:r>
        <w:t xml:space="preserve"> &amp; </w:t>
      </w:r>
      <w:proofErr w:type="spellStart"/>
      <w:r>
        <w:t>repetari</w:t>
      </w:r>
      <w:proofErr w:type="spellEnd"/>
      <w:r>
        <w:t>/</w:t>
      </w:r>
      <w:proofErr w:type="spellStart"/>
      <w:r>
        <w:t>timp</w:t>
      </w:r>
      <w:proofErr w:type="spellEnd"/>
      <w:r>
        <w:t>: 4 x 2 minute</w:t>
      </w:r>
    </w:p>
    <w:p w14:paraId="6CFB937E" w14:textId="77777777" w:rsidR="00671246" w:rsidRDefault="00671246" w:rsidP="00671246"/>
    <w:p w14:paraId="0A562FE1" w14:textId="77777777" w:rsidR="00671246" w:rsidRDefault="00671246" w:rsidP="00671246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Sprijina-te</w:t>
      </w:r>
      <w:proofErr w:type="spellEnd"/>
      <w:r>
        <w:t xml:space="preserve"> in </w:t>
      </w:r>
      <w:proofErr w:type="spellStart"/>
      <w:r>
        <w:t>maini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genunchi</w:t>
      </w:r>
      <w:proofErr w:type="spellEnd"/>
      <w:r>
        <w:t xml:space="preserve">,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un </w:t>
      </w:r>
      <w:proofErr w:type="spellStart"/>
      <w:r>
        <w:t>genunchi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perfect </w:t>
      </w:r>
      <w:proofErr w:type="spellStart"/>
      <w:r>
        <w:t>intins</w:t>
      </w:r>
      <w:proofErr w:type="spellEnd"/>
      <w:r>
        <w:t xml:space="preserve"> de la sold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degete</w:t>
      </w:r>
      <w:proofErr w:type="spellEnd"/>
      <w:r>
        <w:t xml:space="preserve">. </w:t>
      </w:r>
      <w:proofErr w:type="spellStart"/>
      <w:r>
        <w:t>Intinde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picior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obisnuiesti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pozitie,iti</w:t>
      </w:r>
      <w:proofErr w:type="spellEnd"/>
      <w:r>
        <w:t xml:space="preserve"> </w:t>
      </w:r>
      <w:proofErr w:type="spellStart"/>
      <w:r>
        <w:t>ridici</w:t>
      </w:r>
      <w:proofErr w:type="spellEnd"/>
      <w:r>
        <w:t xml:space="preserve"> </w:t>
      </w:r>
      <w:proofErr w:type="spellStart"/>
      <w:r>
        <w:t>trunchiul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mainilor</w:t>
      </w:r>
      <w:proofErr w:type="spellEnd"/>
      <w:r>
        <w:t>.</w:t>
      </w:r>
    </w:p>
    <w:p w14:paraId="27777BD1" w14:textId="77777777" w:rsidR="00671246" w:rsidRDefault="00671246" w:rsidP="00671246"/>
    <w:p w14:paraId="2DD5D9CB" w14:textId="77777777" w:rsidR="00671246" w:rsidRDefault="00671246" w:rsidP="00671246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 </w:t>
      </w:r>
      <w:proofErr w:type="spellStart"/>
      <w:r>
        <w:t>Adresezi</w:t>
      </w:r>
      <w:proofErr w:type="spellEnd"/>
      <w:r>
        <w:t xml:space="preserve"> tot </w:t>
      </w:r>
      <w:proofErr w:type="spellStart"/>
      <w:r>
        <w:t>trenul</w:t>
      </w:r>
      <w:proofErr w:type="spellEnd"/>
      <w:r>
        <w:t xml:space="preserve"> inferior </w:t>
      </w:r>
      <w:proofErr w:type="spellStart"/>
      <w:r>
        <w:t>oferind</w:t>
      </w:r>
      <w:proofErr w:type="spellEnd"/>
      <w:r>
        <w:t xml:space="preserve"> un stretching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picioarelor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activezi</w:t>
      </w:r>
      <w:proofErr w:type="spellEnd"/>
      <w:r>
        <w:t xml:space="preserve"> pe </w:t>
      </w:r>
      <w:proofErr w:type="spellStart"/>
      <w:r>
        <w:t>cel</w:t>
      </w:r>
      <w:proofErr w:type="spellEnd"/>
      <w:r>
        <w:t xml:space="preserve"> superior. </w:t>
      </w:r>
    </w:p>
    <w:p w14:paraId="0011048F" w14:textId="77777777" w:rsidR="00671246" w:rsidRDefault="00671246" w:rsidP="00671246"/>
    <w:p w14:paraId="27E8A430" w14:textId="77777777" w:rsidR="00671246" w:rsidRDefault="00671246" w:rsidP="00671246">
      <w:proofErr w:type="spellStart"/>
      <w:r>
        <w:t>Sfaturi</w:t>
      </w:r>
      <w:proofErr w:type="spellEnd"/>
      <w:r>
        <w:t xml:space="preserve">: </w:t>
      </w:r>
      <w:proofErr w:type="spellStart"/>
      <w:r>
        <w:t>Poate</w:t>
      </w:r>
      <w:proofErr w:type="spellEnd"/>
      <w:r>
        <w:t xml:space="preserve"> fi un </w:t>
      </w:r>
      <w:proofErr w:type="spellStart"/>
      <w:r>
        <w:t>exercitiu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multi,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insista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provoaca</w:t>
      </w:r>
      <w:proofErr w:type="spellEnd"/>
      <w:r>
        <w:t xml:space="preserve"> </w:t>
      </w:r>
      <w:proofErr w:type="spellStart"/>
      <w:r>
        <w:t>disconfort</w:t>
      </w:r>
      <w:proofErr w:type="spellEnd"/>
      <w:r>
        <w:t xml:space="preserve">. In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intinderi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 in final </w:t>
      </w:r>
      <w:proofErr w:type="spellStart"/>
      <w:r>
        <w:t>spagatul.Beneficiile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accidenta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14:paraId="22EF8ECC" w14:textId="77777777" w:rsidR="00671246" w:rsidRDefault="00671246" w:rsidP="00671246"/>
    <w:p w14:paraId="5B45E28D" w14:textId="77777777" w:rsidR="00671246" w:rsidRDefault="00671246" w:rsidP="00671246"/>
    <w:p w14:paraId="23112F24" w14:textId="77777777" w:rsidR="00671246" w:rsidRDefault="00671246" w:rsidP="00671246">
      <w:r>
        <w:rPr>
          <w:noProof/>
        </w:rPr>
        <w:drawing>
          <wp:anchor distT="0" distB="0" distL="114300" distR="114300" simplePos="0" relativeHeight="251692032" behindDoc="1" locked="0" layoutInCell="1" allowOverlap="1" wp14:anchorId="7B232C6D" wp14:editId="1E5BCE58">
            <wp:simplePos x="0" y="0"/>
            <wp:positionH relativeFrom="margin">
              <wp:posOffset>1114425</wp:posOffset>
            </wp:positionH>
            <wp:positionV relativeFrom="paragraph">
              <wp:posOffset>6350</wp:posOffset>
            </wp:positionV>
            <wp:extent cx="3514725" cy="1057275"/>
            <wp:effectExtent l="0" t="0" r="9525" b="9525"/>
            <wp:wrapTight wrapText="bothSides">
              <wp:wrapPolygon edited="0">
                <wp:start x="468" y="0"/>
                <wp:lineTo x="0" y="778"/>
                <wp:lineTo x="0" y="21016"/>
                <wp:lineTo x="468" y="21405"/>
                <wp:lineTo x="21073" y="21405"/>
                <wp:lineTo x="21541" y="21016"/>
                <wp:lineTo x="21541" y="778"/>
                <wp:lineTo x="21073" y="0"/>
                <wp:lineTo x="468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2B7A" w14:textId="77777777" w:rsidR="00671246" w:rsidRDefault="00671246" w:rsidP="00671246"/>
    <w:p w14:paraId="6972D863" w14:textId="77777777" w:rsidR="00671246" w:rsidRDefault="00671246" w:rsidP="00671246"/>
    <w:p w14:paraId="75E42B79" w14:textId="77777777" w:rsidR="00671246" w:rsidRPr="00941FBA" w:rsidRDefault="00671246" w:rsidP="00671246"/>
    <w:p w14:paraId="34EB5971" w14:textId="77777777" w:rsidR="00FE1060" w:rsidRDefault="00FE1060" w:rsidP="006E1507"/>
    <w:p w14:paraId="37E180B5" w14:textId="77777777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p w14:paraId="03B21F97" w14:textId="77777777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p w14:paraId="742CEA82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mentinerea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pozitiei</w:t>
      </w:r>
      <w:proofErr w:type="spellEnd"/>
      <w:r w:rsidRPr="00512AAD">
        <w:rPr>
          <w:rFonts w:ascii="Calibri" w:hAnsi="Calibri" w:cs="Arial"/>
          <w:bCs/>
          <w:sz w:val="28"/>
          <w:szCs w:val="28"/>
        </w:rPr>
        <w:t xml:space="preserve"> in </w:t>
      </w:r>
      <w:proofErr w:type="spellStart"/>
      <w:r w:rsidRPr="00512AAD">
        <w:rPr>
          <w:rFonts w:ascii="Calibri" w:hAnsi="Calibri" w:cs="Arial"/>
          <w:bCs/>
          <w:sz w:val="28"/>
          <w:szCs w:val="28"/>
        </w:rPr>
        <w:t>echer</w:t>
      </w:r>
      <w:proofErr w:type="spellEnd"/>
    </w:p>
    <w:p w14:paraId="7A2D6081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C426D" wp14:editId="15493DE3">
                <wp:simplePos x="0" y="0"/>
                <wp:positionH relativeFrom="margin">
                  <wp:posOffset>-228600</wp:posOffset>
                </wp:positionH>
                <wp:positionV relativeFrom="paragraph">
                  <wp:posOffset>178436</wp:posOffset>
                </wp:positionV>
                <wp:extent cx="6296025" cy="18669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86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1403E" id="Rectangle: Rounded Corners 16" o:spid="_x0000_s1026" style="position:absolute;margin-left:-18pt;margin-top:14.05pt;width:495.75pt;height:14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" filled="f" strokecolor="#00b050">
                <w10:wrap anchorx="margin"/>
              </v:roundrect>
            </w:pict>
          </mc:Fallback>
        </mc:AlternateContent>
      </w:r>
    </w:p>
    <w:p w14:paraId="39DC28A1" w14:textId="77777777" w:rsidR="00671246" w:rsidRDefault="00671246" w:rsidP="00671246"/>
    <w:p w14:paraId="4E0F7464" w14:textId="77777777" w:rsidR="00671246" w:rsidRDefault="00671246" w:rsidP="00671246">
      <w:proofErr w:type="spellStart"/>
      <w:r>
        <w:t>Timp</w:t>
      </w:r>
      <w:proofErr w:type="spellEnd"/>
      <w:r>
        <w:t xml:space="preserve">: 40 </w:t>
      </w:r>
      <w:proofErr w:type="spellStart"/>
      <w:r>
        <w:t>secunde</w:t>
      </w:r>
      <w:proofErr w:type="spellEnd"/>
    </w:p>
    <w:p w14:paraId="41F0FA3E" w14:textId="77777777" w:rsidR="00671246" w:rsidRDefault="00671246" w:rsidP="00671246"/>
    <w:p w14:paraId="54BCF52A" w14:textId="77777777" w:rsidR="00671246" w:rsidRDefault="00671246" w:rsidP="00671246">
      <w:r>
        <w:t xml:space="preserve">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Stai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, cu </w:t>
      </w:r>
      <w:proofErr w:type="spellStart"/>
      <w:r>
        <w:t>picioarele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. </w:t>
      </w:r>
      <w:proofErr w:type="spellStart"/>
      <w:r>
        <w:t>Apleaca-te</w:t>
      </w:r>
      <w:proofErr w:type="spellEnd"/>
      <w:r>
        <w:t xml:space="preserve"> in fata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incordand</w:t>
      </w:r>
      <w:proofErr w:type="spellEnd"/>
      <w:r>
        <w:t xml:space="preserve"> </w:t>
      </w:r>
      <w:proofErr w:type="spellStart"/>
      <w:r>
        <w:t>abdomenul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varfurile</w:t>
      </w:r>
      <w:proofErr w:type="spellEnd"/>
      <w:r>
        <w:t xml:space="preserve"> </w:t>
      </w:r>
      <w:proofErr w:type="spellStart"/>
      <w:r>
        <w:t>picioarelor</w:t>
      </w:r>
      <w:proofErr w:type="spellEnd"/>
      <w:r>
        <w:t xml:space="preserve"> cu </w:t>
      </w:r>
      <w:proofErr w:type="spellStart"/>
      <w:r>
        <w:t>degetele</w:t>
      </w:r>
      <w:proofErr w:type="spellEnd"/>
      <w:r>
        <w:t xml:space="preserve">.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>.</w:t>
      </w:r>
    </w:p>
    <w:p w14:paraId="70162186" w14:textId="77777777" w:rsidR="00671246" w:rsidRDefault="00671246" w:rsidP="00671246"/>
    <w:p w14:paraId="1C1106A5" w14:textId="77777777" w:rsidR="00671246" w:rsidRDefault="00671246" w:rsidP="00671246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executi</w:t>
      </w:r>
      <w:proofErr w:type="spellEnd"/>
      <w:r>
        <w:t xml:space="preserve">: </w:t>
      </w:r>
      <w:proofErr w:type="spellStart"/>
      <w:r>
        <w:t>Cresti</w:t>
      </w:r>
      <w:proofErr w:type="spellEnd"/>
      <w:r>
        <w:t xml:space="preserve"> </w:t>
      </w:r>
      <w:proofErr w:type="spellStart"/>
      <w:r>
        <w:t>rezistenta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intinzi</w:t>
      </w:r>
      <w:proofErr w:type="spellEnd"/>
      <w:r>
        <w:t xml:space="preserve"> zona </w:t>
      </w:r>
      <w:proofErr w:type="spellStart"/>
      <w:r>
        <w:t>lombara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zona </w:t>
      </w:r>
      <w:proofErr w:type="spellStart"/>
      <w:r>
        <w:t>mediana</w:t>
      </w:r>
      <w:proofErr w:type="spellEnd"/>
      <w:r>
        <w:t xml:space="preserve"> in general,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dezvolti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mobilitatea</w:t>
      </w:r>
      <w:proofErr w:type="spellEnd"/>
      <w:r>
        <w:t xml:space="preserve"> </w:t>
      </w:r>
      <w:proofErr w:type="spellStart"/>
      <w:r>
        <w:t>coapselor</w:t>
      </w:r>
      <w:proofErr w:type="spellEnd"/>
      <w:r>
        <w:t>.</w:t>
      </w:r>
    </w:p>
    <w:p w14:paraId="5438B03F" w14:textId="77777777" w:rsidR="00671246" w:rsidRDefault="00671246" w:rsidP="00671246"/>
    <w:p w14:paraId="0D50907E" w14:textId="6855B1E3" w:rsidR="00671246" w:rsidRDefault="00671246" w:rsidP="00671246">
      <w:proofErr w:type="spellStart"/>
      <w:r>
        <w:t>Sfaturi</w:t>
      </w:r>
      <w:proofErr w:type="spellEnd"/>
      <w:r>
        <w:t xml:space="preserve">: Nu </w:t>
      </w:r>
      <w:proofErr w:type="spellStart"/>
      <w:r>
        <w:t>indoi</w:t>
      </w:r>
      <w:proofErr w:type="spellEnd"/>
      <w:r>
        <w:t xml:space="preserve"> </w:t>
      </w:r>
      <w:proofErr w:type="spellStart"/>
      <w:r>
        <w:t>genunchii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tine.</w:t>
      </w:r>
    </w:p>
    <w:p w14:paraId="3A964AB3" w14:textId="77777777" w:rsidR="00671246" w:rsidRDefault="00671246" w:rsidP="00671246"/>
    <w:p w14:paraId="66C3F50F" w14:textId="77777777" w:rsidR="00671246" w:rsidRDefault="00671246" w:rsidP="00671246"/>
    <w:p w14:paraId="069D1EA3" w14:textId="10070529" w:rsidR="00671246" w:rsidRDefault="00671246" w:rsidP="00671246"/>
    <w:p w14:paraId="54AD130E" w14:textId="333B3DAF" w:rsidR="00671246" w:rsidRDefault="00671246" w:rsidP="00671246">
      <w:r>
        <w:rPr>
          <w:noProof/>
        </w:rPr>
        <w:drawing>
          <wp:anchor distT="0" distB="0" distL="114300" distR="114300" simplePos="0" relativeHeight="251695104" behindDoc="1" locked="0" layoutInCell="1" allowOverlap="1" wp14:anchorId="43CFAD2F" wp14:editId="13AE7187">
            <wp:simplePos x="0" y="0"/>
            <wp:positionH relativeFrom="margin">
              <wp:posOffset>1714500</wp:posOffset>
            </wp:positionH>
            <wp:positionV relativeFrom="paragraph">
              <wp:posOffset>-298450</wp:posOffset>
            </wp:positionV>
            <wp:extent cx="2352675" cy="821055"/>
            <wp:effectExtent l="0" t="0" r="9525" b="0"/>
            <wp:wrapTight wrapText="bothSides">
              <wp:wrapPolygon edited="0">
                <wp:start x="700" y="0"/>
                <wp:lineTo x="0" y="1002"/>
                <wp:lineTo x="0" y="20548"/>
                <wp:lineTo x="700" y="21049"/>
                <wp:lineTo x="20813" y="21049"/>
                <wp:lineTo x="21513" y="20548"/>
                <wp:lineTo x="21513" y="1002"/>
                <wp:lineTo x="20813" y="0"/>
                <wp:lineTo x="70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21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0D0A3" w14:textId="1476F900" w:rsidR="00671246" w:rsidRDefault="00671246" w:rsidP="00671246"/>
    <w:p w14:paraId="1610BACF" w14:textId="3F0D6C59" w:rsidR="00671246" w:rsidRDefault="00671246" w:rsidP="00671246"/>
    <w:p w14:paraId="1587367B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>
        <w:br w:type="page"/>
      </w: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proofErr w:type="spellStart"/>
      <w:r w:rsidRPr="00941FBA">
        <w:rPr>
          <w:rFonts w:ascii="Calibri" w:hAnsi="Calibri" w:cs="Arial"/>
          <w:bCs/>
          <w:sz w:val="28"/>
          <w:szCs w:val="28"/>
        </w:rPr>
        <w:t>hiperextensii</w:t>
      </w:r>
      <w:proofErr w:type="spellEnd"/>
      <w:r w:rsidRPr="00941FBA">
        <w:rPr>
          <w:rFonts w:ascii="Calibri" w:hAnsi="Calibri" w:cs="Arial"/>
          <w:bCs/>
          <w:sz w:val="28"/>
          <w:szCs w:val="28"/>
        </w:rPr>
        <w:t xml:space="preserve"> la sol</w:t>
      </w:r>
    </w:p>
    <w:p w14:paraId="7F41D2BD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</w:p>
    <w:p w14:paraId="1B3E967F" w14:textId="7777777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AA334" wp14:editId="0613BFC9">
                <wp:simplePos x="0" y="0"/>
                <wp:positionH relativeFrom="margin">
                  <wp:posOffset>-228600</wp:posOffset>
                </wp:positionH>
                <wp:positionV relativeFrom="paragraph">
                  <wp:posOffset>95885</wp:posOffset>
                </wp:positionV>
                <wp:extent cx="6267450" cy="18288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7C824" id="Rectangle: Rounded Corners 18" o:spid="_x0000_s1026" style="position:absolute;margin-left:-18pt;margin-top:7.55pt;width:493.5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" filled="f" strokecolor="#00b050">
                <w10:wrap anchorx="margin"/>
              </v:roundrect>
            </w:pict>
          </mc:Fallback>
        </mc:AlternateContent>
      </w:r>
    </w:p>
    <w:p w14:paraId="4B204719" w14:textId="77777777" w:rsidR="00671246" w:rsidRPr="00941FBA" w:rsidRDefault="00671246" w:rsidP="00671246">
      <w:proofErr w:type="spellStart"/>
      <w:r w:rsidRPr="00941FBA">
        <w:t>Seturi</w:t>
      </w:r>
      <w:proofErr w:type="spellEnd"/>
      <w:r w:rsidRPr="00941FBA">
        <w:t xml:space="preserve"> &amp; </w:t>
      </w:r>
      <w:proofErr w:type="spellStart"/>
      <w:r w:rsidRPr="00941FBA">
        <w:t>repetari</w:t>
      </w:r>
      <w:proofErr w:type="spellEnd"/>
      <w:r w:rsidRPr="00941FBA">
        <w:t>: 3x15</w:t>
      </w:r>
    </w:p>
    <w:p w14:paraId="3054766E" w14:textId="77777777" w:rsidR="00671246" w:rsidRPr="00941FBA" w:rsidRDefault="00671246" w:rsidP="00671246"/>
    <w:p w14:paraId="33502677" w14:textId="77777777" w:rsidR="00671246" w:rsidRPr="00941FBA" w:rsidRDefault="00671246" w:rsidP="00671246">
      <w:r w:rsidRPr="00941FBA">
        <w:t xml:space="preserve">Cum </w:t>
      </w:r>
      <w:proofErr w:type="spellStart"/>
      <w:r w:rsidRPr="00941FBA">
        <w:t>sa</w:t>
      </w:r>
      <w:proofErr w:type="spellEnd"/>
      <w:r w:rsidRPr="00941FBA">
        <w:t xml:space="preserve"> </w:t>
      </w:r>
      <w:proofErr w:type="spellStart"/>
      <w:r w:rsidRPr="00941FBA">
        <w:t>executi</w:t>
      </w:r>
      <w:proofErr w:type="spellEnd"/>
      <w:r w:rsidRPr="00941FBA">
        <w:t xml:space="preserve">: </w:t>
      </w:r>
      <w:proofErr w:type="spellStart"/>
      <w:r w:rsidRPr="00941FBA">
        <w:t>Aseaza-te</w:t>
      </w:r>
      <w:proofErr w:type="spellEnd"/>
      <w:r w:rsidRPr="00941FBA">
        <w:t xml:space="preserve"> cu fata in </w:t>
      </w:r>
      <w:proofErr w:type="spellStart"/>
      <w:r w:rsidRPr="00941FBA">
        <w:t>jos</w:t>
      </w:r>
      <w:proofErr w:type="spellEnd"/>
      <w:r w:rsidRPr="00941FBA">
        <w:t xml:space="preserve"> pe o </w:t>
      </w:r>
      <w:proofErr w:type="spellStart"/>
      <w:r w:rsidRPr="00941FBA">
        <w:t>saltea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cu </w:t>
      </w:r>
      <w:proofErr w:type="spellStart"/>
      <w:r w:rsidRPr="00941FBA">
        <w:t>picioarele</w:t>
      </w:r>
      <w:proofErr w:type="spellEnd"/>
      <w:r w:rsidRPr="00941FBA">
        <w:t xml:space="preserve"> </w:t>
      </w:r>
      <w:proofErr w:type="spellStart"/>
      <w:r w:rsidRPr="00941FBA">
        <w:t>extinse</w:t>
      </w:r>
      <w:proofErr w:type="spellEnd"/>
      <w:r w:rsidRPr="00941FBA">
        <w:t xml:space="preserve">, </w:t>
      </w:r>
      <w:proofErr w:type="spellStart"/>
      <w:r w:rsidRPr="00941FBA">
        <w:t>bratele</w:t>
      </w:r>
      <w:proofErr w:type="spellEnd"/>
      <w:r w:rsidRPr="00941FBA">
        <w:t xml:space="preserve"> fie </w:t>
      </w:r>
      <w:proofErr w:type="spellStart"/>
      <w:r w:rsidRPr="00941FBA">
        <w:t>extinse</w:t>
      </w:r>
      <w:proofErr w:type="spellEnd"/>
      <w:r w:rsidRPr="00941FBA">
        <w:t xml:space="preserve"> in fata, fie cu </w:t>
      </w:r>
      <w:proofErr w:type="spellStart"/>
      <w:r w:rsidRPr="00941FBA">
        <w:t>ele</w:t>
      </w:r>
      <w:proofErr w:type="spellEnd"/>
      <w:r w:rsidRPr="00941FBA">
        <w:t xml:space="preserve"> </w:t>
      </w:r>
      <w:proofErr w:type="spellStart"/>
      <w:r w:rsidRPr="00941FBA">
        <w:t>asezate</w:t>
      </w:r>
      <w:proofErr w:type="spellEnd"/>
      <w:r w:rsidRPr="00941FBA">
        <w:t xml:space="preserve"> in </w:t>
      </w:r>
      <w:proofErr w:type="spellStart"/>
      <w:r w:rsidRPr="00941FBA">
        <w:t>spatele</w:t>
      </w:r>
      <w:proofErr w:type="spellEnd"/>
      <w:r w:rsidRPr="00941FBA">
        <w:t xml:space="preserve"> </w:t>
      </w:r>
      <w:proofErr w:type="spellStart"/>
      <w:r w:rsidRPr="00941FBA">
        <w:t>capului</w:t>
      </w:r>
      <w:proofErr w:type="spellEnd"/>
      <w:r w:rsidRPr="00941FBA">
        <w:t xml:space="preserve">. </w:t>
      </w:r>
      <w:proofErr w:type="spellStart"/>
      <w:r w:rsidRPr="00941FBA">
        <w:t>Inspira</w:t>
      </w:r>
      <w:proofErr w:type="spellEnd"/>
      <w:r w:rsidRPr="00941FBA">
        <w:t xml:space="preserve"> </w:t>
      </w:r>
      <w:proofErr w:type="spellStart"/>
      <w:r w:rsidRPr="00941FBA">
        <w:t>adanc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ridica-ti</w:t>
      </w:r>
      <w:proofErr w:type="spellEnd"/>
      <w:r w:rsidRPr="00941FBA">
        <w:t xml:space="preserve"> </w:t>
      </w:r>
      <w:proofErr w:type="spellStart"/>
      <w:r w:rsidRPr="00941FBA">
        <w:t>trunchiul</w:t>
      </w:r>
      <w:proofErr w:type="spellEnd"/>
      <w:r w:rsidRPr="00941FBA">
        <w:t xml:space="preserve"> (</w:t>
      </w:r>
      <w:proofErr w:type="spellStart"/>
      <w:r w:rsidRPr="00941FBA">
        <w:t>pieptul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umerii</w:t>
      </w:r>
      <w:proofErr w:type="spellEnd"/>
      <w:r w:rsidRPr="00941FBA">
        <w:t xml:space="preserve">) de la </w:t>
      </w:r>
      <w:proofErr w:type="spellStart"/>
      <w:r w:rsidRPr="00941FBA">
        <w:t>sol</w:t>
      </w:r>
      <w:proofErr w:type="spellEnd"/>
      <w:r w:rsidRPr="00941FBA">
        <w:t xml:space="preserve"> (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picioarele</w:t>
      </w:r>
      <w:proofErr w:type="spellEnd"/>
      <w:r w:rsidRPr="00941FBA">
        <w:t xml:space="preserve"> </w:t>
      </w:r>
      <w:proofErr w:type="spellStart"/>
      <w:r w:rsidRPr="00941FBA">
        <w:t>pentru</w:t>
      </w:r>
      <w:proofErr w:type="spellEnd"/>
      <w:r w:rsidRPr="00941FBA">
        <w:t xml:space="preserve"> </w:t>
      </w:r>
      <w:proofErr w:type="spellStart"/>
      <w:r w:rsidRPr="00941FBA">
        <w:t>cei</w:t>
      </w:r>
      <w:proofErr w:type="spellEnd"/>
      <w:r w:rsidRPr="00941FBA">
        <w:t xml:space="preserve"> </w:t>
      </w:r>
      <w:proofErr w:type="spellStart"/>
      <w:r w:rsidRPr="00941FBA">
        <w:t>avansati</w:t>
      </w:r>
      <w:proofErr w:type="spellEnd"/>
      <w:r w:rsidRPr="00941FBA">
        <w:t xml:space="preserve">), </w:t>
      </w:r>
      <w:proofErr w:type="spellStart"/>
      <w:r w:rsidRPr="00941FBA">
        <w:t>mentine</w:t>
      </w:r>
      <w:proofErr w:type="spellEnd"/>
      <w:r w:rsidRPr="00941FBA">
        <w:t xml:space="preserve"> 1-2 </w:t>
      </w:r>
      <w:proofErr w:type="spellStart"/>
      <w:r w:rsidRPr="00941FBA">
        <w:t>secunde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lasa-te</w:t>
      </w:r>
      <w:proofErr w:type="spellEnd"/>
      <w:r w:rsidRPr="00941FBA">
        <w:t xml:space="preserve"> in </w:t>
      </w:r>
      <w:proofErr w:type="spellStart"/>
      <w:r w:rsidRPr="00941FBA">
        <w:t>jos</w:t>
      </w:r>
      <w:proofErr w:type="spellEnd"/>
      <w:r w:rsidRPr="00941FBA">
        <w:t xml:space="preserve"> </w:t>
      </w:r>
      <w:proofErr w:type="spellStart"/>
      <w:r w:rsidRPr="00941FBA">
        <w:t>expirand</w:t>
      </w:r>
      <w:proofErr w:type="spellEnd"/>
      <w:r w:rsidRPr="00941FBA">
        <w:t>.</w:t>
      </w:r>
    </w:p>
    <w:p w14:paraId="24E0682B" w14:textId="77777777" w:rsidR="00671246" w:rsidRPr="00941FBA" w:rsidRDefault="00671246" w:rsidP="00671246"/>
    <w:p w14:paraId="5008F14B" w14:textId="77777777" w:rsidR="00671246" w:rsidRPr="00941FBA" w:rsidRDefault="00671246" w:rsidP="00671246">
      <w:r w:rsidRPr="00941FBA">
        <w:t xml:space="preserve">De </w:t>
      </w:r>
      <w:proofErr w:type="spellStart"/>
      <w:r w:rsidRPr="00941FBA">
        <w:t>ce</w:t>
      </w:r>
      <w:proofErr w:type="spellEnd"/>
      <w:r w:rsidRPr="00941FBA">
        <w:t xml:space="preserve"> </w:t>
      </w:r>
      <w:proofErr w:type="spellStart"/>
      <w:r w:rsidRPr="00941FBA">
        <w:t>sa</w:t>
      </w:r>
      <w:proofErr w:type="spellEnd"/>
      <w:r w:rsidRPr="00941FBA">
        <w:t xml:space="preserve">-l </w:t>
      </w:r>
      <w:proofErr w:type="spellStart"/>
      <w:r w:rsidRPr="00941FBA">
        <w:t>executi</w:t>
      </w:r>
      <w:proofErr w:type="spellEnd"/>
      <w:r w:rsidRPr="00941FBA">
        <w:t xml:space="preserve">: Este </w:t>
      </w:r>
      <w:proofErr w:type="spellStart"/>
      <w:r w:rsidRPr="00941FBA">
        <w:t>excelent</w:t>
      </w:r>
      <w:proofErr w:type="spellEnd"/>
      <w:r w:rsidRPr="00941FBA">
        <w:t xml:space="preserve"> </w:t>
      </w:r>
      <w:proofErr w:type="spellStart"/>
      <w:r w:rsidRPr="00941FBA">
        <w:t>pentru</w:t>
      </w:r>
      <w:proofErr w:type="spellEnd"/>
      <w:r w:rsidRPr="00941FBA">
        <w:t xml:space="preserve"> zona </w:t>
      </w:r>
      <w:proofErr w:type="spellStart"/>
      <w:r w:rsidRPr="00941FBA">
        <w:t>lombara</w:t>
      </w:r>
      <w:proofErr w:type="spellEnd"/>
      <w:r w:rsidRPr="00941FBA">
        <w:t xml:space="preserve"> </w:t>
      </w:r>
      <w:proofErr w:type="spellStart"/>
      <w:r w:rsidRPr="00941FBA">
        <w:t>si</w:t>
      </w:r>
      <w:proofErr w:type="spellEnd"/>
      <w:r w:rsidRPr="00941FBA">
        <w:t xml:space="preserve"> </w:t>
      </w:r>
      <w:proofErr w:type="spellStart"/>
      <w:r w:rsidRPr="00941FBA">
        <w:t>usor</w:t>
      </w:r>
      <w:proofErr w:type="spellEnd"/>
      <w:r w:rsidRPr="00941FBA">
        <w:t xml:space="preserve"> de </w:t>
      </w:r>
      <w:proofErr w:type="spellStart"/>
      <w:r w:rsidRPr="00941FBA">
        <w:t>executat</w:t>
      </w:r>
      <w:proofErr w:type="spellEnd"/>
      <w:r w:rsidRPr="00941FBA">
        <w:t>.</w:t>
      </w:r>
    </w:p>
    <w:p w14:paraId="021DA284" w14:textId="77777777" w:rsidR="00671246" w:rsidRPr="00941FBA" w:rsidRDefault="00671246" w:rsidP="00671246"/>
    <w:p w14:paraId="45F05461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  <w:proofErr w:type="spellStart"/>
      <w:r w:rsidRPr="00941FBA">
        <w:t>Sfaturi</w:t>
      </w:r>
      <w:proofErr w:type="spellEnd"/>
      <w:r w:rsidRPr="00941FBA">
        <w:t xml:space="preserve">: Nu </w:t>
      </w:r>
      <w:proofErr w:type="spellStart"/>
      <w:r w:rsidRPr="00941FBA">
        <w:t>forta</w:t>
      </w:r>
      <w:proofErr w:type="spellEnd"/>
      <w:r w:rsidRPr="00941FBA">
        <w:t xml:space="preserve"> </w:t>
      </w:r>
      <w:proofErr w:type="spellStart"/>
      <w:r w:rsidRPr="00941FBA">
        <w:t>miscarea</w:t>
      </w:r>
      <w:proofErr w:type="spellEnd"/>
      <w:r w:rsidRPr="00941FBA">
        <w:t xml:space="preserve">, nu </w:t>
      </w:r>
      <w:proofErr w:type="spellStart"/>
      <w:r w:rsidRPr="00941FBA">
        <w:t>te</w:t>
      </w:r>
      <w:proofErr w:type="spellEnd"/>
      <w:r w:rsidRPr="00941FBA">
        <w:t xml:space="preserve"> </w:t>
      </w:r>
      <w:proofErr w:type="spellStart"/>
      <w:r w:rsidRPr="00941FBA">
        <w:t>ridica</w:t>
      </w:r>
      <w:proofErr w:type="spellEnd"/>
      <w:r w:rsidRPr="00941FBA">
        <w:t xml:space="preserve"> </w:t>
      </w:r>
      <w:proofErr w:type="spellStart"/>
      <w:r w:rsidRPr="00941FBA">
        <w:t>mai</w:t>
      </w:r>
      <w:proofErr w:type="spellEnd"/>
      <w:r w:rsidRPr="00941FBA">
        <w:t xml:space="preserve"> </w:t>
      </w:r>
      <w:proofErr w:type="spellStart"/>
      <w:r w:rsidRPr="00941FBA">
        <w:t>mult</w:t>
      </w:r>
      <w:proofErr w:type="spellEnd"/>
      <w:r w:rsidRPr="00941FBA">
        <w:t xml:space="preserve"> </w:t>
      </w:r>
      <w:proofErr w:type="spellStart"/>
      <w:r w:rsidRPr="00941FBA">
        <w:t>decat</w:t>
      </w:r>
      <w:proofErr w:type="spellEnd"/>
      <w:r w:rsidRPr="00941FBA">
        <w:t xml:space="preserve"> </w:t>
      </w:r>
      <w:proofErr w:type="spellStart"/>
      <w:r w:rsidRPr="00941FBA">
        <w:t>poti</w:t>
      </w:r>
      <w:proofErr w:type="spellEnd"/>
      <w:r w:rsidRPr="00941FBA">
        <w:t xml:space="preserve"> in mod natural.</w:t>
      </w:r>
      <w:r w:rsidRPr="00941FBA">
        <w:rPr>
          <w:rFonts w:ascii="Calibri" w:hAnsi="Calibri" w:cs="Arial"/>
          <w:bCs/>
          <w:noProof/>
          <w:sz w:val="28"/>
          <w:szCs w:val="28"/>
        </w:rPr>
        <w:t xml:space="preserve"> </w:t>
      </w:r>
    </w:p>
    <w:p w14:paraId="2FE1F072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09D222C7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  <w:r>
        <w:rPr>
          <w:rFonts w:ascii="Calibri" w:hAnsi="Calibri" w:cs="Arial"/>
          <w:bCs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3EB136D8" wp14:editId="2F91D87B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709651" cy="1296000"/>
            <wp:effectExtent l="0" t="0" r="5715" b="0"/>
            <wp:wrapTight wrapText="bothSides">
              <wp:wrapPolygon edited="0">
                <wp:start x="444" y="0"/>
                <wp:lineTo x="0" y="635"/>
                <wp:lineTo x="0" y="20647"/>
                <wp:lineTo x="333" y="21282"/>
                <wp:lineTo x="444" y="21282"/>
                <wp:lineTo x="21079" y="21282"/>
                <wp:lineTo x="21190" y="21282"/>
                <wp:lineTo x="21522" y="20647"/>
                <wp:lineTo x="21522" y="635"/>
                <wp:lineTo x="21079" y="0"/>
                <wp:lineTo x="444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51" cy="129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CEC35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024E84C6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19485967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079A841D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4DCAFFC9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p w14:paraId="7FC3A525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71246" w:rsidRPr="00D37A94" w14:paraId="0E7C8FBB" w14:textId="77777777" w:rsidTr="00C87FF1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1204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671246" w:rsidRPr="00D37A94" w14:paraId="57B96E84" w14:textId="77777777" w:rsidTr="00C87FF1">
              <w:tc>
                <w:tcPr>
                  <w:tcW w:w="9290" w:type="dxa"/>
                </w:tcPr>
                <w:p w14:paraId="32735BB4" w14:textId="3796D012" w:rsidR="00671246" w:rsidRPr="00671246" w:rsidRDefault="00671246" w:rsidP="00671246">
                  <w:pPr>
                    <w:rPr>
                      <w:rStyle w:val="Heading2Char"/>
                      <w:bCs/>
                      <w:caps w:val="0"/>
                    </w:rPr>
                  </w:pPr>
                  <w:r w:rsidRPr="00671246">
                    <w:rPr>
                      <w:rStyle w:val="Heading2Char"/>
                      <w:bCs/>
                      <w:caps w:val="0"/>
                    </w:rPr>
                    <w:t>Tai Chi</w:t>
                  </w:r>
                </w:p>
                <w:p w14:paraId="5C695031" w14:textId="1A30E320" w:rsidR="00671246" w:rsidRDefault="00671246" w:rsidP="00671246">
                  <w:pPr>
                    <w:pStyle w:val="ContactInfoEmphasis"/>
                    <w:jc w:val="left"/>
                  </w:pPr>
                </w:p>
                <w:p w14:paraId="49EF4FBF" w14:textId="77777777" w:rsidR="00671246" w:rsidRDefault="00671246" w:rsidP="00671246">
                  <w:pPr>
                    <w:pStyle w:val="Heading2"/>
                    <w:outlineLvl w:val="1"/>
                    <w:rPr>
                      <w:caps w:val="0"/>
                    </w:rPr>
                  </w:pPr>
                  <w:proofErr w:type="spellStart"/>
                  <w:r>
                    <w:rPr>
                      <w:caps w:val="0"/>
                    </w:rPr>
                    <w:t>Activitati</w:t>
                  </w:r>
                  <w:proofErr w:type="spellEnd"/>
                  <w:r>
                    <w:rPr>
                      <w:caps w:val="0"/>
                    </w:rPr>
                    <w:t xml:space="preserve"> </w:t>
                  </w:r>
                  <w:proofErr w:type="spellStart"/>
                  <w:r>
                    <w:rPr>
                      <w:caps w:val="0"/>
                    </w:rPr>
                    <w:t>aerobice</w:t>
                  </w:r>
                  <w:proofErr w:type="spellEnd"/>
                  <w:r>
                    <w:rPr>
                      <w:caps w:val="0"/>
                    </w:rPr>
                    <w:t xml:space="preserve"> </w:t>
                  </w:r>
                </w:p>
                <w:p w14:paraId="608614AB" w14:textId="72BB7736" w:rsidR="00671246" w:rsidRDefault="00671246" w:rsidP="00671246">
                  <w:r w:rsidRPr="00671246">
                    <w:t>(ex. inot, pedalat, jogging)</w:t>
                  </w:r>
                </w:p>
                <w:p w14:paraId="1CD94051" w14:textId="558513E7" w:rsidR="00671246" w:rsidRDefault="00671246" w:rsidP="00671246">
                  <w:pPr>
                    <w:rPr>
                      <w:b/>
                    </w:rPr>
                  </w:pPr>
                </w:p>
                <w:p w14:paraId="6D5972C3" w14:textId="73CB1EE7" w:rsidR="00671246" w:rsidRDefault="000F0859" w:rsidP="00671246">
                  <w:pPr>
                    <w:pStyle w:val="Heading2"/>
                    <w:outlineLvl w:val="1"/>
                    <w:rPr>
                      <w:caps w:val="0"/>
                    </w:rPr>
                  </w:pPr>
                  <w:proofErr w:type="spellStart"/>
                  <w:r>
                    <w:rPr>
                      <w:caps w:val="0"/>
                    </w:rPr>
                    <w:t>Intarirea</w:t>
                  </w:r>
                  <w:proofErr w:type="spellEnd"/>
                  <w:r>
                    <w:rPr>
                      <w:caps w:val="0"/>
                    </w:rPr>
                    <w:t xml:space="preserve"> </w:t>
                  </w:r>
                  <w:proofErr w:type="spellStart"/>
                  <w:r>
                    <w:rPr>
                      <w:caps w:val="0"/>
                    </w:rPr>
                    <w:t>musculaturii</w:t>
                  </w:r>
                  <w:proofErr w:type="spellEnd"/>
                  <w:r>
                    <w:rPr>
                      <w:caps w:val="0"/>
                    </w:rPr>
                    <w:t xml:space="preserve"> - </w:t>
                  </w:r>
                  <w:proofErr w:type="spellStart"/>
                  <w:r>
                    <w:rPr>
                      <w:caps w:val="0"/>
                    </w:rPr>
                    <w:t>greutati</w:t>
                  </w:r>
                  <w:proofErr w:type="spellEnd"/>
                </w:p>
                <w:p w14:paraId="7A5029F3" w14:textId="77777777" w:rsidR="000F0859" w:rsidRDefault="000F0859" w:rsidP="00671246">
                  <w:pPr>
                    <w:pStyle w:val="Heading2"/>
                  </w:pPr>
                </w:p>
                <w:p w14:paraId="6DCB91AA" w14:textId="2CB66656" w:rsidR="00671246" w:rsidRPr="000F0859" w:rsidRDefault="000F0859" w:rsidP="000F0859">
                  <w:pPr>
                    <w:pStyle w:val="Heading2"/>
                  </w:pPr>
                  <w:proofErr w:type="spellStart"/>
                  <w:r>
                    <w:rPr>
                      <w:caps w:val="0"/>
                    </w:rPr>
                    <w:t>Mersul</w:t>
                  </w:r>
                  <w:proofErr w:type="spellEnd"/>
                  <w:r>
                    <w:rPr>
                      <w:caps w:val="0"/>
                    </w:rPr>
                    <w:t xml:space="preserve"> pe </w:t>
                  </w:r>
                  <w:proofErr w:type="spellStart"/>
                  <w:r>
                    <w:rPr>
                      <w:caps w:val="0"/>
                    </w:rPr>
                    <w:t>jos</w:t>
                  </w:r>
                  <w:proofErr w:type="spellEnd"/>
                </w:p>
                <w:p w14:paraId="35A00A57" w14:textId="77777777" w:rsidR="00671246" w:rsidRPr="008961E8" w:rsidRDefault="00671246" w:rsidP="00C87FF1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</w:tc>
            </w:tr>
          </w:tbl>
          <w:p w14:paraId="7FD19FA8" w14:textId="50F67202" w:rsidR="00671246" w:rsidRDefault="00671246" w:rsidP="00C87FF1">
            <w:pPr>
              <w:pStyle w:val="Heading1"/>
              <w:outlineLvl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Alte exercitii</w:t>
            </w:r>
          </w:p>
          <w:p w14:paraId="60CC08DA" w14:textId="77777777" w:rsidR="00671246" w:rsidRPr="00D37A94" w:rsidRDefault="00671246" w:rsidP="00C87FF1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14:paraId="35F835E0" w14:textId="77777777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sectPr w:rsidR="00671246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D6270" w14:textId="77777777" w:rsidR="005F4E53" w:rsidRDefault="005F4E53" w:rsidP="0068194B">
      <w:r>
        <w:separator/>
      </w:r>
    </w:p>
    <w:p w14:paraId="3CA64093" w14:textId="77777777" w:rsidR="005F4E53" w:rsidRDefault="005F4E53"/>
    <w:p w14:paraId="510811BB" w14:textId="77777777" w:rsidR="005F4E53" w:rsidRDefault="005F4E53"/>
  </w:endnote>
  <w:endnote w:type="continuationSeparator" w:id="0">
    <w:p w14:paraId="4E13CD30" w14:textId="77777777" w:rsidR="005F4E53" w:rsidRDefault="005F4E53" w:rsidP="0068194B">
      <w:r>
        <w:continuationSeparator/>
      </w:r>
    </w:p>
    <w:p w14:paraId="68B377D6" w14:textId="77777777" w:rsidR="005F4E53" w:rsidRDefault="005F4E53"/>
    <w:p w14:paraId="48093EEF" w14:textId="77777777" w:rsidR="005F4E53" w:rsidRDefault="005F4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C6B8" w14:textId="77777777" w:rsidR="005F4E53" w:rsidRDefault="005F4E53" w:rsidP="0068194B">
      <w:r>
        <w:separator/>
      </w:r>
    </w:p>
    <w:p w14:paraId="50752E2D" w14:textId="77777777" w:rsidR="005F4E53" w:rsidRDefault="005F4E53"/>
    <w:p w14:paraId="3A794A11" w14:textId="77777777" w:rsidR="005F4E53" w:rsidRDefault="005F4E53"/>
  </w:footnote>
  <w:footnote w:type="continuationSeparator" w:id="0">
    <w:p w14:paraId="627BA093" w14:textId="77777777" w:rsidR="005F4E53" w:rsidRDefault="005F4E53" w:rsidP="0068194B">
      <w:r>
        <w:continuationSeparator/>
      </w:r>
    </w:p>
    <w:p w14:paraId="3BCC0763" w14:textId="77777777" w:rsidR="005F4E53" w:rsidRDefault="005F4E53"/>
    <w:p w14:paraId="1D442E98" w14:textId="77777777" w:rsidR="005F4E53" w:rsidRDefault="005F4E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0859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4E53"/>
    <w:rsid w:val="005F55D2"/>
    <w:rsid w:val="0060776D"/>
    <w:rsid w:val="0062312F"/>
    <w:rsid w:val="00623E52"/>
    <w:rsid w:val="00625F2C"/>
    <w:rsid w:val="006618E9"/>
    <w:rsid w:val="00671246"/>
    <w:rsid w:val="0068194B"/>
    <w:rsid w:val="00692703"/>
    <w:rsid w:val="006A1962"/>
    <w:rsid w:val="006B38C4"/>
    <w:rsid w:val="006B5D48"/>
    <w:rsid w:val="006B7D7B"/>
    <w:rsid w:val="006C1A5E"/>
    <w:rsid w:val="006E1507"/>
    <w:rsid w:val="00712D8B"/>
    <w:rsid w:val="00721E3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487C"/>
    <w:rsid w:val="00870B20"/>
    <w:rsid w:val="008829F8"/>
    <w:rsid w:val="00885897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4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9F92-0DC4-49CC-B854-E3AF32D6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504</TotalTime>
  <Pages>2</Pages>
  <Words>286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14</cp:revision>
  <cp:lastPrinted>2021-02-04T14:58:00Z</cp:lastPrinted>
  <dcterms:created xsi:type="dcterms:W3CDTF">2021-01-29T07:50:00Z</dcterms:created>
  <dcterms:modified xsi:type="dcterms:W3CDTF">2022-03-08T15:53:00Z</dcterms:modified>
  <cp:category/>
</cp:coreProperties>
</file>