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63CA2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1F0193" w14:textId="78F37931" w:rsidR="00692703" w:rsidRPr="00831AA8" w:rsidRDefault="00D37A94" w:rsidP="00913946">
            <w:pPr>
              <w:pStyle w:val="Title"/>
              <w:rPr>
                <w:rFonts w:ascii="Calibri" w:hAnsi="Calibri"/>
                <w:bCs/>
                <w:sz w:val="24"/>
                <w:szCs w:val="24"/>
                <w:vertAlign w:val="subscript"/>
              </w:rPr>
            </w:pPr>
            <w:r w:rsidRPr="00831AA8">
              <w:rPr>
                <w:rStyle w:val="IntenseEmphasis"/>
                <w:rFonts w:ascii="Calibri" w:hAnsi="Calibri"/>
                <w:sz w:val="24"/>
                <w:szCs w:val="24"/>
              </w:rPr>
              <w:t>C</w:t>
            </w:r>
            <w:r w:rsidR="00831AA8">
              <w:rPr>
                <w:rStyle w:val="IntenseEmphasis"/>
                <w:rFonts w:ascii="Calibri" w:hAnsi="Calibri"/>
                <w:sz w:val="24"/>
                <w:szCs w:val="24"/>
              </w:rPr>
              <w:t xml:space="preserve">HANCHIAN </w:t>
            </w:r>
            <w:r w:rsidR="00831AA8" w:rsidRPr="00831AA8">
              <w:rPr>
                <w:rFonts w:ascii="Calibri" w:hAnsi="Calibri"/>
                <w:sz w:val="24"/>
                <w:szCs w:val="24"/>
              </w:rPr>
              <w:t>Armin</w:t>
            </w:r>
            <w:r w:rsidR="00831AA8">
              <w:rPr>
                <w:rFonts w:ascii="Calibri" w:hAnsi="Calibri"/>
                <w:sz w:val="24"/>
                <w:szCs w:val="24"/>
              </w:rPr>
              <w:t xml:space="preserve"> ANDREI</w:t>
            </w:r>
          </w:p>
          <w:p w14:paraId="05CB5DD7" w14:textId="77777777" w:rsidR="005653E4" w:rsidRDefault="005653E4" w:rsidP="00913946">
            <w:pPr>
              <w:pStyle w:val="ContactInfoEmphasis"/>
              <w:contextualSpacing w:val="0"/>
              <w:rPr>
                <w:rFonts w:ascii="Calibri" w:hAnsi="Calibri"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sz w:val="32"/>
                <w:szCs w:val="32"/>
              </w:rPr>
              <w:t>Rolul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</w:rPr>
              <w:t>exercitiilor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</w:rPr>
              <w:t>fizice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</w:rPr>
              <w:t>si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 a </w:t>
            </w:r>
            <w:proofErr w:type="spellStart"/>
            <w:r>
              <w:rPr>
                <w:rFonts w:ascii="Calibri" w:hAnsi="Calibri"/>
                <w:sz w:val="32"/>
                <w:szCs w:val="32"/>
              </w:rPr>
              <w:t>nutritiei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Calibri" w:hAnsi="Calibri"/>
                <w:sz w:val="32"/>
                <w:szCs w:val="32"/>
              </w:rPr>
              <w:t>tonifierea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</w:p>
          <w:p w14:paraId="538C3E3E" w14:textId="51D8D0B4" w:rsidR="00692703" w:rsidRPr="00831AA8" w:rsidRDefault="005653E4" w:rsidP="00913946">
            <w:pPr>
              <w:pStyle w:val="ContactInfoEmphasis"/>
              <w:contextualSpacing w:val="0"/>
              <w:rPr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sz w:val="32"/>
                <w:szCs w:val="32"/>
              </w:rPr>
              <w:t>musculaturii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</w:rPr>
              <w:t>organismului</w:t>
            </w:r>
            <w:proofErr w:type="spellEnd"/>
          </w:p>
        </w:tc>
      </w:tr>
      <w:tr w:rsidR="009571D8" w:rsidRPr="00D37A94" w14:paraId="400B1C67" w14:textId="77777777" w:rsidTr="00692703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-56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5653E4" w:rsidRPr="00D37A94" w14:paraId="0A0FDAA8" w14:textId="77777777" w:rsidTr="005653E4">
              <w:tc>
                <w:tcPr>
                  <w:tcW w:w="9290" w:type="dxa"/>
                </w:tcPr>
                <w:p w14:paraId="2FFF6610" w14:textId="77777777" w:rsidR="005653E4" w:rsidRPr="005653E4" w:rsidRDefault="005653E4" w:rsidP="005653E4">
                  <w:pPr>
                    <w:rPr>
                      <w:sz w:val="26"/>
                      <w:szCs w:val="26"/>
                    </w:rPr>
                  </w:pPr>
                  <w:bookmarkStart w:id="0" w:name="_Hlk62892358"/>
                  <w:proofErr w:type="spellStart"/>
                  <w:r w:rsidRPr="005653E4">
                    <w:rPr>
                      <w:rStyle w:val="Heading2Char"/>
                      <w:caps w:val="0"/>
                    </w:rPr>
                    <w:t>Tonifierea</w:t>
                  </w:r>
                  <w:proofErr w:type="spellEnd"/>
                  <w:r w:rsidRPr="003A3AC4"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este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rezultatul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dezvoltarii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masei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musculare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scaderii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procentului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de masa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grasa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>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5653E4">
                    <w:rPr>
                      <w:sz w:val="26"/>
                      <w:szCs w:val="26"/>
                    </w:rPr>
                    <w:t xml:space="preserve">Un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corp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tonifiat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inseamna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un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raport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echilibrat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intre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masa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musculara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cantitatea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tesut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sz w:val="26"/>
                      <w:szCs w:val="26"/>
                    </w:rPr>
                    <w:t>adipos</w:t>
                  </w:r>
                  <w:proofErr w:type="spellEnd"/>
                  <w:r w:rsidRPr="005653E4">
                    <w:rPr>
                      <w:sz w:val="26"/>
                      <w:szCs w:val="26"/>
                    </w:rPr>
                    <w:t xml:space="preserve"> din corp.</w:t>
                  </w:r>
                </w:p>
                <w:p w14:paraId="73FB4841" w14:textId="77777777" w:rsidR="005653E4" w:rsidRPr="00FE1060" w:rsidRDefault="005653E4" w:rsidP="005653E4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</w:tc>
            </w:tr>
          </w:tbl>
          <w:p w14:paraId="343EEA51" w14:textId="77777777" w:rsidR="00FE1060" w:rsidRPr="00D37A94" w:rsidRDefault="00FE1060" w:rsidP="00FE1060">
            <w:pPr>
              <w:pStyle w:val="Heading1"/>
              <w:outlineLvl w:val="0"/>
              <w:rPr>
                <w:rFonts w:ascii="Calibri" w:hAnsi="Calibri" w:cs="Arial"/>
              </w:rPr>
            </w:pPr>
          </w:p>
          <w:tbl>
            <w:tblPr>
              <w:tblStyle w:val="TableGrid"/>
              <w:tblpPr w:leftFromText="180" w:rightFromText="180" w:vertAnchor="text" w:horzAnchor="margin" w:tblpY="433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5653E4" w:rsidRPr="00D37A94" w14:paraId="76B8F55A" w14:textId="77777777" w:rsidTr="005653E4">
              <w:trPr>
                <w:trHeight w:val="3684"/>
              </w:trPr>
              <w:tc>
                <w:tcPr>
                  <w:tcW w:w="9290" w:type="dxa"/>
                </w:tcPr>
                <w:p w14:paraId="022E0E9E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/>
                      <w:sz w:val="26"/>
                      <w:szCs w:val="26"/>
                    </w:rPr>
                    <w:t>Activitatile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</w:t>
                  </w:r>
                  <w: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are</w:t>
                  </w:r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duc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tonifierea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sunt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reprezentate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o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combinatie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antrenamente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care au ca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scop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arderea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grasimilor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o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mai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buna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definire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musculaturii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scheletice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.</w:t>
                  </w:r>
                  <w: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Cele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mai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bune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exercitii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contribuie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tonifierea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musculaturii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sunt: </w:t>
                  </w:r>
                </w:p>
                <w:p w14:paraId="3BF3869C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087FE5E5" w14:textId="375DC7D7" w:rsidR="005653E4" w:rsidRP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antrenamentele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greutati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pentru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brate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picioare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abdomen,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inclusiv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exercitiile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folosesc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propria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greutate</w:t>
                  </w:r>
                  <w:proofErr w:type="spellEnd"/>
                </w:p>
                <w:p w14:paraId="2DA336CB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6979D0DA" w14:textId="3421EFBD" w:rsidR="005653E4" w:rsidRP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genuflexiunile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sunt considerate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ideale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utile,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indiferent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tipul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antrenament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iar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simpla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repozitionare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picioarelor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combinarea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greutati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duc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mobilizarea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altor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grupe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musculare</w:t>
                  </w:r>
                  <w:proofErr w:type="spellEnd"/>
                </w:p>
                <w:p w14:paraId="570D33D2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014E2380" w14:textId="1F0F2EFD" w:rsidR="005653E4" w:rsidRP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flotarile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activeaza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toracelui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bratelor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umerilor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precum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spatelui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abdomenului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consuma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un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numar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considerabil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calorii</w:t>
                  </w:r>
                  <w:proofErr w:type="spellEnd"/>
                </w:p>
                <w:p w14:paraId="50F097F2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2DB492FC" w14:textId="621F43E7" w:rsidR="005653E4" w:rsidRP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exercitiile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pentru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abdomen sunt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printre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cele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mai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simple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mai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benefice,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acestea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putand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fi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executate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in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mai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multe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moduri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: cu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mobilizarea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mai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multor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grupe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musculare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prin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intensitati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diferite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avand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efect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suplimentar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imbunatatirea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echilibrului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posturii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pentru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lucreaza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intens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trunchiului</w:t>
                  </w:r>
                  <w:proofErr w:type="spellEnd"/>
                </w:p>
                <w:p w14:paraId="3E2D122E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03778AD8" w14:textId="2E3AC50F" w:rsidR="005653E4" w:rsidRP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urcarea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coborarea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treptelor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eventual pe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varfuri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sunt o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solutie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activitate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fizica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foarte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simpla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care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poate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fi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realizata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practic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in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orice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conditii</w:t>
                  </w:r>
                  <w:proofErr w:type="spellEnd"/>
                </w:p>
                <w:p w14:paraId="680BF40C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1C162F6A" w14:textId="1E5198FD" w:rsid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lastRenderedPageBreak/>
                    <w:t>alergarea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pentru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rezistenta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sprintul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precum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combinarea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urcarea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treptelor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reprezinta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un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exercitiu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complex, care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aduce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forta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creste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rezistenta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musculara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</w:p>
                <w:p w14:paraId="3B66DA2F" w14:textId="77777777" w:rsidR="005653E4" w:rsidRPr="005653E4" w:rsidRDefault="005653E4" w:rsidP="005653E4">
                  <w:p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1A25B46A" w14:textId="28EF99A1" w:rsid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mersul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bicicleta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este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un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exercitiu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care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aduce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rezistenta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efort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mobilizeaza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foarte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eficient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membrelor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inferioare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gram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</w:t>
                  </w:r>
                  <w:proofErr w:type="gram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abdomenului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bratelor</w:t>
                  </w:r>
                  <w:proofErr w:type="spellEnd"/>
                </w:p>
                <w:p w14:paraId="0AE57927" w14:textId="77777777" w:rsidR="005653E4" w:rsidRDefault="005653E4" w:rsidP="005653E4">
                  <w:pPr>
                    <w:pStyle w:val="ListParagraph"/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3386F97F" w14:textId="2CF0190E" w:rsid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</w:t>
                  </w:r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ilates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stabilizeaza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zona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mediana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corpului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consolideaza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muschii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corecteaza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dezechilibrele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musculare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imbunatateste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postura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prin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intarirea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musculaturii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profunzime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se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poate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plia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orice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grad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efort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oferind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o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gama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foarte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variata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exercitii</w:t>
                  </w:r>
                  <w:proofErr w:type="spellEnd"/>
                </w:p>
                <w:p w14:paraId="575819BA" w14:textId="77777777" w:rsidR="005653E4" w:rsidRPr="005653E4" w:rsidRDefault="005653E4" w:rsidP="005653E4">
                  <w:pPr>
                    <w:pStyle w:val="ListParagraph"/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5C1E5B0F" w14:textId="448399F1" w:rsid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yoga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imbina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armonios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exercitiile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forta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cu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cele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de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rezistenta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respectand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ritmul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propriu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al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organismului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dezvoltand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treptat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tonusul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muscular</w:t>
                  </w:r>
                </w:p>
                <w:p w14:paraId="5D10D064" w14:textId="77777777" w:rsidR="005653E4" w:rsidRPr="005653E4" w:rsidRDefault="005653E4" w:rsidP="005653E4">
                  <w:pPr>
                    <w:pStyle w:val="ListParagraph"/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</w:p>
                <w:p w14:paraId="3286C178" w14:textId="6EF4BCC1" w:rsidR="005653E4" w:rsidRPr="005653E4" w:rsidRDefault="005653E4" w:rsidP="005653E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</w:pP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drumetiile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mersul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pe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jos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in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ritm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alert, pot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aduce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beneficii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uriase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pentru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musculatura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scheletica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pentru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ca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lucreaza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intens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toate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>segmentele</w:t>
                  </w:r>
                  <w:proofErr w:type="spellEnd"/>
                  <w:r w:rsidRPr="005653E4">
                    <w:rPr>
                      <w:rFonts w:ascii="Calibri" w:eastAsiaTheme="majorEastAsia" w:hAnsi="Calibri" w:cs="Arial"/>
                      <w:bCs/>
                      <w:sz w:val="26"/>
                      <w:szCs w:val="26"/>
                    </w:rPr>
                    <w:t xml:space="preserve"> sale.</w:t>
                  </w:r>
                </w:p>
              </w:tc>
            </w:tr>
          </w:tbl>
          <w:p w14:paraId="799E1150" w14:textId="46F0F382" w:rsidR="00D37A94" w:rsidRPr="00D37A94" w:rsidRDefault="00D37A94" w:rsidP="00D37A94">
            <w:pPr>
              <w:pStyle w:val="ContactInfo"/>
              <w:contextualSpacing w:val="0"/>
              <w:jc w:val="left"/>
              <w:rPr>
                <w:rFonts w:ascii="Calibri" w:hAnsi="Calibri" w:cs="Arial"/>
                <w:b/>
                <w:bCs/>
                <w:sz w:val="36"/>
                <w:szCs w:val="36"/>
              </w:rPr>
            </w:pPr>
          </w:p>
        </w:tc>
      </w:tr>
    </w:tbl>
    <w:bookmarkEnd w:id="0"/>
    <w:p w14:paraId="65E943E0" w14:textId="133ABB13" w:rsidR="00FE1060" w:rsidRDefault="0088251A" w:rsidP="006E1507"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196CFC8E" wp14:editId="70D266B4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165985" cy="1524000"/>
            <wp:effectExtent l="0" t="0" r="5715" b="0"/>
            <wp:wrapTight wrapText="bothSides">
              <wp:wrapPolygon edited="0">
                <wp:start x="760" y="0"/>
                <wp:lineTo x="0" y="540"/>
                <wp:lineTo x="0" y="21060"/>
                <wp:lineTo x="760" y="21330"/>
                <wp:lineTo x="20707" y="21330"/>
                <wp:lineTo x="21467" y="21060"/>
                <wp:lineTo x="21467" y="540"/>
                <wp:lineTo x="20707" y="0"/>
                <wp:lineTo x="76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" t="6616" r="53518" b="4411"/>
                    <a:stretch/>
                  </pic:blipFill>
                  <pic:spPr bwMode="auto">
                    <a:xfrm>
                      <a:off x="0" y="0"/>
                      <a:ext cx="216598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900EA" w14:textId="0C13A7B6" w:rsidR="005653E4" w:rsidRDefault="005653E4" w:rsidP="006E1507"/>
    <w:p w14:paraId="6DDD1524" w14:textId="6915B54D" w:rsidR="005653E4" w:rsidRDefault="0088251A" w:rsidP="006E1507">
      <w:r>
        <w:rPr>
          <w:noProof/>
        </w:rPr>
        <w:drawing>
          <wp:anchor distT="0" distB="0" distL="114300" distR="114300" simplePos="0" relativeHeight="251695104" behindDoc="1" locked="0" layoutInCell="1" allowOverlap="1" wp14:anchorId="3E11BBF7" wp14:editId="00D9300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55165" cy="1247775"/>
            <wp:effectExtent l="0" t="0" r="6985" b="9525"/>
            <wp:wrapTight wrapText="bothSides">
              <wp:wrapPolygon edited="0">
                <wp:start x="842" y="0"/>
                <wp:lineTo x="0" y="660"/>
                <wp:lineTo x="0" y="19786"/>
                <wp:lineTo x="210" y="21105"/>
                <wp:lineTo x="842" y="21435"/>
                <wp:lineTo x="20625" y="21435"/>
                <wp:lineTo x="21256" y="21105"/>
                <wp:lineTo x="21467" y="19786"/>
                <wp:lineTo x="21467" y="660"/>
                <wp:lineTo x="20625" y="0"/>
                <wp:lineTo x="842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48" t="10294" r="2380" b="6618"/>
                    <a:stretch/>
                  </pic:blipFill>
                  <pic:spPr bwMode="auto">
                    <a:xfrm>
                      <a:off x="0" y="0"/>
                      <a:ext cx="195516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08505D27" wp14:editId="0DB24E73">
            <wp:simplePos x="0" y="0"/>
            <wp:positionH relativeFrom="margin">
              <wp:posOffset>-447675</wp:posOffset>
            </wp:positionH>
            <wp:positionV relativeFrom="paragraph">
              <wp:posOffset>255905</wp:posOffset>
            </wp:positionV>
            <wp:extent cx="2753360" cy="962025"/>
            <wp:effectExtent l="0" t="0" r="8890" b="9525"/>
            <wp:wrapTight wrapText="bothSides">
              <wp:wrapPolygon edited="0">
                <wp:start x="598" y="0"/>
                <wp:lineTo x="0" y="855"/>
                <wp:lineTo x="0" y="20531"/>
                <wp:lineTo x="448" y="21386"/>
                <wp:lineTo x="598" y="21386"/>
                <wp:lineTo x="20923" y="21386"/>
                <wp:lineTo x="21072" y="21386"/>
                <wp:lineTo x="21520" y="20531"/>
                <wp:lineTo x="21520" y="855"/>
                <wp:lineTo x="20923" y="0"/>
                <wp:lineTo x="598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A7F2F" w14:textId="161B3569" w:rsidR="005653E4" w:rsidRDefault="005653E4" w:rsidP="006E1507"/>
    <w:p w14:paraId="7B67F15B" w14:textId="323695B8" w:rsidR="005653E4" w:rsidRDefault="005653E4" w:rsidP="006E1507"/>
    <w:p w14:paraId="2BB3DEDF" w14:textId="1BD068FB" w:rsidR="00FE1060" w:rsidRDefault="00FE1060" w:rsidP="006E1507">
      <w:pPr>
        <w:rPr>
          <w:rFonts w:ascii="Calibri" w:hAnsi="Calibri" w:cs="Arial"/>
          <w:bCs/>
          <w:sz w:val="26"/>
          <w:szCs w:val="26"/>
        </w:rPr>
      </w:pPr>
    </w:p>
    <w:p w14:paraId="44334CFA" w14:textId="4A30B887" w:rsidR="0088251A" w:rsidRDefault="0088251A" w:rsidP="006E1507">
      <w:pPr>
        <w:rPr>
          <w:sz w:val="24"/>
          <w:szCs w:val="24"/>
        </w:rPr>
      </w:pPr>
    </w:p>
    <w:p w14:paraId="10C76291" w14:textId="26786EEA" w:rsidR="0088251A" w:rsidRDefault="0088251A" w:rsidP="006E1507">
      <w:pPr>
        <w:rPr>
          <w:sz w:val="24"/>
          <w:szCs w:val="24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9FC2" wp14:editId="174C989C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096000" cy="11430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43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EAA59" id="Rectangle: Rounded Corners 2" o:spid="_x0000_s1026" style="position:absolute;margin-left:428.8pt;margin-top:14.1pt;width:480pt;height:9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" filled="f" strokecolor="#00b050">
                <w10:wrap anchorx="margin"/>
              </v:roundrect>
            </w:pict>
          </mc:Fallback>
        </mc:AlternateContent>
      </w:r>
    </w:p>
    <w:p w14:paraId="0FBA9E42" w14:textId="5FC22BE0" w:rsidR="0088251A" w:rsidRDefault="0088251A" w:rsidP="006E1507">
      <w:pPr>
        <w:rPr>
          <w:sz w:val="24"/>
          <w:szCs w:val="24"/>
        </w:rPr>
      </w:pPr>
    </w:p>
    <w:p w14:paraId="6925609A" w14:textId="77777777" w:rsidR="0088251A" w:rsidRDefault="0088251A" w:rsidP="006E1507">
      <w:pPr>
        <w:rPr>
          <w:sz w:val="26"/>
          <w:szCs w:val="26"/>
        </w:rPr>
      </w:pPr>
      <w:proofErr w:type="spellStart"/>
      <w:r w:rsidRPr="0088251A">
        <w:rPr>
          <w:b/>
          <w:bCs/>
          <w:sz w:val="26"/>
          <w:szCs w:val="26"/>
        </w:rPr>
        <w:t>Pentru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tonifierea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musculaturii</w:t>
      </w:r>
      <w:proofErr w:type="spellEnd"/>
      <w:r w:rsidRPr="0088251A">
        <w:rPr>
          <w:sz w:val="26"/>
          <w:szCs w:val="26"/>
        </w:rPr>
        <w:t xml:space="preserve">, </w:t>
      </w:r>
      <w:proofErr w:type="spellStart"/>
      <w:r w:rsidRPr="0088251A">
        <w:rPr>
          <w:sz w:val="26"/>
          <w:szCs w:val="26"/>
        </w:rPr>
        <w:t>este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necesara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reduc</w:t>
      </w:r>
      <w:r w:rsidRPr="0088251A">
        <w:rPr>
          <w:sz w:val="26"/>
          <w:szCs w:val="26"/>
        </w:rPr>
        <w:t>erea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consumul</w:t>
      </w:r>
      <w:r w:rsidRPr="0088251A">
        <w:rPr>
          <w:sz w:val="26"/>
          <w:szCs w:val="26"/>
        </w:rPr>
        <w:t>ui</w:t>
      </w:r>
      <w:proofErr w:type="spellEnd"/>
      <w:r w:rsidRPr="0088251A">
        <w:rPr>
          <w:sz w:val="26"/>
          <w:szCs w:val="26"/>
        </w:rPr>
        <w:t xml:space="preserve"> de </w:t>
      </w:r>
      <w:proofErr w:type="spellStart"/>
      <w:r w:rsidRPr="0088251A">
        <w:rPr>
          <w:sz w:val="26"/>
          <w:szCs w:val="26"/>
        </w:rPr>
        <w:t>alimente</w:t>
      </w:r>
      <w:proofErr w:type="spellEnd"/>
      <w:r w:rsidRPr="0088251A">
        <w:rPr>
          <w:sz w:val="26"/>
          <w:szCs w:val="26"/>
        </w:rPr>
        <w:t xml:space="preserve"> </w:t>
      </w:r>
    </w:p>
    <w:p w14:paraId="54671180" w14:textId="5D0D7A9A" w:rsidR="00FE1060" w:rsidRPr="0088251A" w:rsidRDefault="0088251A" w:rsidP="006E1507">
      <w:pPr>
        <w:rPr>
          <w:sz w:val="26"/>
          <w:szCs w:val="26"/>
        </w:rPr>
      </w:pPr>
      <w:proofErr w:type="spellStart"/>
      <w:r w:rsidRPr="0088251A">
        <w:rPr>
          <w:sz w:val="26"/>
          <w:szCs w:val="26"/>
        </w:rPr>
        <w:t>bogate</w:t>
      </w:r>
      <w:proofErr w:type="spellEnd"/>
      <w:r w:rsidRPr="0088251A">
        <w:rPr>
          <w:sz w:val="26"/>
          <w:szCs w:val="26"/>
        </w:rPr>
        <w:t xml:space="preserve"> in </w:t>
      </w:r>
      <w:proofErr w:type="spellStart"/>
      <w:r w:rsidRPr="0088251A">
        <w:rPr>
          <w:sz w:val="26"/>
          <w:szCs w:val="26"/>
        </w:rPr>
        <w:t>grasimi</w:t>
      </w:r>
      <w:proofErr w:type="spellEnd"/>
      <w:r w:rsidRPr="0088251A">
        <w:rPr>
          <w:sz w:val="26"/>
          <w:szCs w:val="26"/>
        </w:rPr>
        <w:t xml:space="preserve"> saturate </w:t>
      </w:r>
      <w:proofErr w:type="spellStart"/>
      <w:r w:rsidRPr="0088251A">
        <w:rPr>
          <w:sz w:val="26"/>
          <w:szCs w:val="26"/>
        </w:rPr>
        <w:t>si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serv</w:t>
      </w:r>
      <w:r w:rsidRPr="0088251A">
        <w:rPr>
          <w:sz w:val="26"/>
          <w:szCs w:val="26"/>
        </w:rPr>
        <w:t>irea</w:t>
      </w:r>
      <w:proofErr w:type="spellEnd"/>
      <w:r w:rsidRPr="0088251A">
        <w:rPr>
          <w:sz w:val="26"/>
          <w:szCs w:val="26"/>
        </w:rPr>
        <w:t xml:space="preserve"> a cate</w:t>
      </w:r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cinci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mese</w:t>
      </w:r>
      <w:proofErr w:type="spellEnd"/>
      <w:r w:rsidRPr="0088251A">
        <w:rPr>
          <w:sz w:val="26"/>
          <w:szCs w:val="26"/>
        </w:rPr>
        <w:t xml:space="preserve"> pe </w:t>
      </w:r>
      <w:proofErr w:type="spellStart"/>
      <w:r w:rsidRPr="0088251A">
        <w:rPr>
          <w:sz w:val="26"/>
          <w:szCs w:val="26"/>
        </w:rPr>
        <w:t>zi</w:t>
      </w:r>
      <w:proofErr w:type="spellEnd"/>
      <w:r w:rsidRPr="0088251A">
        <w:rPr>
          <w:sz w:val="26"/>
          <w:szCs w:val="26"/>
        </w:rPr>
        <w:t>.</w:t>
      </w:r>
      <w:r w:rsidRPr="0088251A">
        <w:rPr>
          <w:sz w:val="26"/>
          <w:szCs w:val="26"/>
        </w:rPr>
        <w:t xml:space="preserve"> </w:t>
      </w:r>
      <w:r w:rsidRPr="0088251A">
        <w:rPr>
          <w:sz w:val="26"/>
          <w:szCs w:val="26"/>
        </w:rPr>
        <w:t xml:space="preserve">Mai </w:t>
      </w:r>
      <w:proofErr w:type="spellStart"/>
      <w:r w:rsidRPr="0088251A">
        <w:rPr>
          <w:sz w:val="26"/>
          <w:szCs w:val="26"/>
        </w:rPr>
        <w:t>mult</w:t>
      </w:r>
      <w:proofErr w:type="spellEnd"/>
      <w:r w:rsidRPr="0088251A">
        <w:rPr>
          <w:sz w:val="26"/>
          <w:szCs w:val="26"/>
        </w:rPr>
        <w:t xml:space="preserve">, </w:t>
      </w:r>
      <w:proofErr w:type="spellStart"/>
      <w:r w:rsidRPr="0088251A">
        <w:rPr>
          <w:sz w:val="26"/>
          <w:szCs w:val="26"/>
        </w:rPr>
        <w:t>este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important</w:t>
      </w:r>
      <w:r w:rsidRPr="0088251A">
        <w:rPr>
          <w:sz w:val="26"/>
          <w:szCs w:val="26"/>
        </w:rPr>
        <w:t>a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inclu</w:t>
      </w:r>
      <w:r w:rsidRPr="0088251A">
        <w:rPr>
          <w:sz w:val="26"/>
          <w:szCs w:val="26"/>
        </w:rPr>
        <w:t>derea</w:t>
      </w:r>
      <w:proofErr w:type="spellEnd"/>
      <w:r w:rsidRPr="0088251A">
        <w:rPr>
          <w:sz w:val="26"/>
          <w:szCs w:val="26"/>
        </w:rPr>
        <w:t xml:space="preserve"> in </w:t>
      </w:r>
      <w:proofErr w:type="spellStart"/>
      <w:r w:rsidRPr="0088251A">
        <w:rPr>
          <w:sz w:val="26"/>
          <w:szCs w:val="26"/>
        </w:rPr>
        <w:t>dieta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anumite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produse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alimentare</w:t>
      </w:r>
      <w:proofErr w:type="spellEnd"/>
      <w:r w:rsidRPr="0088251A">
        <w:rPr>
          <w:sz w:val="26"/>
          <w:szCs w:val="26"/>
        </w:rPr>
        <w:t xml:space="preserve"> care, combinate cu </w:t>
      </w:r>
      <w:proofErr w:type="spellStart"/>
      <w:r w:rsidRPr="0088251A">
        <w:rPr>
          <w:sz w:val="26"/>
          <w:szCs w:val="26"/>
        </w:rPr>
        <w:t>exercitii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fizice</w:t>
      </w:r>
      <w:proofErr w:type="spellEnd"/>
      <w:r w:rsidRPr="0088251A">
        <w:rPr>
          <w:sz w:val="26"/>
          <w:szCs w:val="26"/>
        </w:rPr>
        <w:t xml:space="preserve">, </w:t>
      </w:r>
      <w:proofErr w:type="spellStart"/>
      <w:r w:rsidRPr="0088251A">
        <w:rPr>
          <w:sz w:val="26"/>
          <w:szCs w:val="26"/>
        </w:rPr>
        <w:t>tonifiaza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musculatura</w:t>
      </w:r>
      <w:proofErr w:type="spellEnd"/>
      <w:r w:rsidRPr="0088251A">
        <w:rPr>
          <w:sz w:val="26"/>
          <w:szCs w:val="26"/>
        </w:rPr>
        <w:t xml:space="preserve"> </w:t>
      </w:r>
      <w:proofErr w:type="spellStart"/>
      <w:r w:rsidRPr="0088251A">
        <w:rPr>
          <w:sz w:val="26"/>
          <w:szCs w:val="26"/>
        </w:rPr>
        <w:t>corpului</w:t>
      </w:r>
      <w:proofErr w:type="spellEnd"/>
      <w:r w:rsidRPr="0088251A">
        <w:rPr>
          <w:sz w:val="26"/>
          <w:szCs w:val="26"/>
        </w:rPr>
        <w:t>.</w:t>
      </w:r>
    </w:p>
    <w:p w14:paraId="2E4DF3A1" w14:textId="5ED2B16E" w:rsidR="00FE1060" w:rsidRDefault="00FE1060" w:rsidP="006E1507"/>
    <w:p w14:paraId="4368D0A3" w14:textId="65636384" w:rsidR="00FE1060" w:rsidRDefault="00FE1060" w:rsidP="006E1507"/>
    <w:p w14:paraId="61B5B665" w14:textId="661DF622" w:rsidR="00FE1060" w:rsidRDefault="00FE1060" w:rsidP="006E1507"/>
    <w:p w14:paraId="0EDB6319" w14:textId="3B57F398" w:rsidR="00FE1060" w:rsidRDefault="00FE1060" w:rsidP="006E1507"/>
    <w:p w14:paraId="6FDFAA41" w14:textId="77777777" w:rsidR="0088251A" w:rsidRDefault="0088251A" w:rsidP="00FE1060"/>
    <w:p w14:paraId="1B73B687" w14:textId="77777777" w:rsidR="0088251A" w:rsidRDefault="0088251A" w:rsidP="00FE1060"/>
    <w:p w14:paraId="1FA89F44" w14:textId="5AA9EEEA" w:rsidR="007127B5" w:rsidRDefault="007127B5" w:rsidP="00FE1060">
      <w:pPr>
        <w:rPr>
          <w:rStyle w:val="Heading2Char"/>
          <w:b w:val="0"/>
          <w:bCs/>
          <w:sz w:val="28"/>
          <w:szCs w:val="28"/>
        </w:rPr>
      </w:pPr>
      <w:r w:rsidRPr="007127B5">
        <w:rPr>
          <w:rStyle w:val="Heading2Char"/>
          <w:b w:val="0"/>
          <w:bCs/>
          <w:sz w:val="28"/>
          <w:szCs w:val="28"/>
        </w:rPr>
        <w:lastRenderedPageBreak/>
        <w:t>Proteine</w:t>
      </w:r>
    </w:p>
    <w:p w14:paraId="443F6BA3" w14:textId="1EC2C086" w:rsidR="007127B5" w:rsidRPr="007127B5" w:rsidRDefault="007127B5" w:rsidP="00FE1060">
      <w:pPr>
        <w:rPr>
          <w:rFonts w:eastAsiaTheme="majorEastAsia" w:cstheme="majorBidi"/>
          <w:bCs/>
          <w:caps/>
          <w:color w:val="1D824C" w:themeColor="accent1"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E9B73" wp14:editId="43CA063A">
                <wp:simplePos x="0" y="0"/>
                <wp:positionH relativeFrom="margin">
                  <wp:posOffset>-361950</wp:posOffset>
                </wp:positionH>
                <wp:positionV relativeFrom="paragraph">
                  <wp:posOffset>217805</wp:posOffset>
                </wp:positionV>
                <wp:extent cx="6562725" cy="52197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521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AE0AB" id="Rectangle: Rounded Corners 4" o:spid="_x0000_s1026" style="position:absolute;margin-left:-28.5pt;margin-top:17.15pt;width:516.75pt;height:41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" filled="f" strokecolor="#00b050">
                <w10:wrap anchorx="margin"/>
              </v:roundrect>
            </w:pict>
          </mc:Fallback>
        </mc:AlternateContent>
      </w:r>
    </w:p>
    <w:p w14:paraId="579ED2DD" w14:textId="4649F82D" w:rsidR="00512AAD" w:rsidRDefault="00512AAD" w:rsidP="00FE1060">
      <w:pPr>
        <w:rPr>
          <w:rFonts w:ascii="Calibri" w:hAnsi="Calibri" w:cs="Arial"/>
          <w:bCs/>
          <w:sz w:val="28"/>
          <w:szCs w:val="28"/>
        </w:rPr>
      </w:pPr>
    </w:p>
    <w:p w14:paraId="23F2FB4A" w14:textId="77777777" w:rsidR="007127B5" w:rsidRDefault="007127B5" w:rsidP="007127B5">
      <w:pPr>
        <w:rPr>
          <w:rFonts w:ascii="Calibri" w:hAnsi="Calibri" w:cs="Arial"/>
          <w:bCs/>
        </w:rPr>
      </w:pPr>
    </w:p>
    <w:p w14:paraId="1157C3B5" w14:textId="2E483A58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  <w:proofErr w:type="spellStart"/>
      <w:r w:rsidRPr="007127B5">
        <w:rPr>
          <w:rFonts w:ascii="Calibri" w:hAnsi="Calibri" w:cs="Arial"/>
          <w:bCs/>
          <w:sz w:val="24"/>
          <w:szCs w:val="24"/>
        </w:rPr>
        <w:t>Proteinele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sunt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elementul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baza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in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mentinerea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sanatatii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muschilor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T</w:t>
      </w:r>
      <w:r w:rsidRPr="007127B5">
        <w:rPr>
          <w:rFonts w:ascii="Calibri" w:hAnsi="Calibri" w:cs="Arial"/>
          <w:bCs/>
          <w:sz w:val="24"/>
          <w:szCs w:val="24"/>
        </w:rPr>
        <w:t>rebuie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ale</w:t>
      </w:r>
      <w:r w:rsidRPr="007127B5">
        <w:rPr>
          <w:rFonts w:ascii="Calibri" w:hAnsi="Calibri" w:cs="Arial"/>
          <w:bCs/>
          <w:sz w:val="24"/>
          <w:szCs w:val="24"/>
        </w:rPr>
        <w:t>se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mai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bune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surse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proteine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care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ofere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organismului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cantitatea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necesara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din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acest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nutrient.</w:t>
      </w:r>
    </w:p>
    <w:p w14:paraId="6EFBA223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</w:p>
    <w:p w14:paraId="4687F913" w14:textId="293C6EA6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  <w:r w:rsidRPr="007127B5">
        <w:rPr>
          <w:rFonts w:ascii="Calibri" w:hAnsi="Calibri" w:cs="Arial"/>
          <w:bCs/>
          <w:sz w:val="24"/>
          <w:szCs w:val="24"/>
        </w:rPr>
        <w:t xml:space="preserve">In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primul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rand,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trebuie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redus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consumul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carne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rosie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Desi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contine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mai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mare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cantitate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proteine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aceasta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creste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riscul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boli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cardiace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Prin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urmare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o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singura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portie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pe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saptamana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este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ajuns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>.</w:t>
      </w:r>
    </w:p>
    <w:p w14:paraId="696B1827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</w:p>
    <w:p w14:paraId="4C8A9098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  <w:proofErr w:type="spellStart"/>
      <w:r w:rsidRPr="007127B5">
        <w:rPr>
          <w:rFonts w:ascii="Calibri" w:hAnsi="Calibri" w:cs="Arial"/>
          <w:b/>
          <w:sz w:val="24"/>
          <w:szCs w:val="24"/>
        </w:rPr>
        <w:t>Carnea</w:t>
      </w:r>
      <w:proofErr w:type="spellEnd"/>
      <w:r w:rsidRPr="007127B5">
        <w:rPr>
          <w:rFonts w:ascii="Calibri" w:hAnsi="Calibri" w:cs="Arial"/>
          <w:b/>
          <w:sz w:val="24"/>
          <w:szCs w:val="24"/>
        </w:rPr>
        <w:t xml:space="preserve"> alba</w:t>
      </w:r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/>
          <w:sz w:val="24"/>
          <w:szCs w:val="24"/>
        </w:rPr>
        <w:t>pestele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sunt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doi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inlocuitori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buni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ai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carnii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rosii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Carnea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pui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curcan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precum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pestele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albastru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sau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alb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tonifica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musculatura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fara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provoace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cresterea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considerabila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a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masei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corporale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Pestele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alb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in special, are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mai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mic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continut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grasimi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>.</w:t>
      </w:r>
    </w:p>
    <w:p w14:paraId="7AD9FDCB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</w:p>
    <w:p w14:paraId="17EA4823" w14:textId="2A7B421B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  <w:proofErr w:type="spellStart"/>
      <w:r w:rsidRPr="007127B5">
        <w:rPr>
          <w:rFonts w:ascii="Calibri" w:hAnsi="Calibri" w:cs="Arial"/>
          <w:bCs/>
          <w:sz w:val="24"/>
          <w:szCs w:val="24"/>
        </w:rPr>
        <w:t>Totodata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</w:t>
      </w:r>
      <w:proofErr w:type="spellStart"/>
      <w:r w:rsidRPr="007127B5">
        <w:rPr>
          <w:rFonts w:ascii="Calibri" w:hAnsi="Calibri" w:cs="Arial"/>
          <w:b/>
          <w:sz w:val="24"/>
          <w:szCs w:val="24"/>
        </w:rPr>
        <w:t>ouale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contin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o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cantitate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bogata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proteine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in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albus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galbenusul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avand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o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concentratie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mai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ridicata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grasimi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Prin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urmare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</w:t>
      </w:r>
      <w:r w:rsidRPr="007127B5">
        <w:rPr>
          <w:rFonts w:ascii="Calibri" w:hAnsi="Calibri" w:cs="Arial"/>
          <w:bCs/>
          <w:sz w:val="24"/>
          <w:szCs w:val="24"/>
        </w:rPr>
        <w:t xml:space="preserve">se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poate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servi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o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omleta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din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doua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albusuri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un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galbenus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exemplu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>.</w:t>
      </w:r>
    </w:p>
    <w:p w14:paraId="11DE3611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</w:p>
    <w:p w14:paraId="14CCEB5E" w14:textId="6F9137E1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  <w:r w:rsidRPr="007127B5">
        <w:rPr>
          <w:rFonts w:ascii="Calibri" w:hAnsi="Calibri" w:cs="Arial"/>
          <w:bCs/>
          <w:sz w:val="24"/>
          <w:szCs w:val="24"/>
        </w:rPr>
        <w:t xml:space="preserve">Cat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despre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produse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lactate,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mai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bine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este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consumul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celor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cu un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continut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scazut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grasimi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>.</w:t>
      </w:r>
    </w:p>
    <w:p w14:paraId="146E29AD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</w:p>
    <w:p w14:paraId="614191FC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  <w:r w:rsidRPr="007127B5">
        <w:rPr>
          <w:rFonts w:ascii="Calibri" w:hAnsi="Calibri" w:cs="Arial"/>
          <w:bCs/>
          <w:sz w:val="24"/>
          <w:szCs w:val="24"/>
        </w:rPr>
        <w:t xml:space="preserve">In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priveste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alimentele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origine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vegetala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mai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buna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sursa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proteine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o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constituie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/>
          <w:sz w:val="24"/>
          <w:szCs w:val="24"/>
        </w:rPr>
        <w:t>leguminoasele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Acestea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sunt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ieftine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sanatoase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pentru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prevenirea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gazelor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pot fi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gatite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cu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chimion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>.</w:t>
      </w:r>
    </w:p>
    <w:p w14:paraId="2B8A5CF8" w14:textId="77777777" w:rsidR="007127B5" w:rsidRPr="007127B5" w:rsidRDefault="007127B5" w:rsidP="007127B5">
      <w:pPr>
        <w:rPr>
          <w:rFonts w:ascii="Calibri" w:hAnsi="Calibri" w:cs="Arial"/>
          <w:bCs/>
          <w:sz w:val="24"/>
          <w:szCs w:val="24"/>
        </w:rPr>
      </w:pPr>
    </w:p>
    <w:p w14:paraId="4106102C" w14:textId="433CC1C3" w:rsidR="00941FBA" w:rsidRPr="007127B5" w:rsidRDefault="007127B5" w:rsidP="007127B5">
      <w:pPr>
        <w:rPr>
          <w:sz w:val="24"/>
          <w:szCs w:val="24"/>
        </w:rPr>
      </w:pPr>
      <w:r w:rsidRPr="007127B5">
        <w:rPr>
          <w:rFonts w:ascii="Calibri" w:hAnsi="Calibri" w:cs="Arial"/>
          <w:bCs/>
          <w:sz w:val="24"/>
          <w:szCs w:val="24"/>
        </w:rPr>
        <w:t>Pot</w:t>
      </w:r>
      <w:r w:rsidRPr="007127B5">
        <w:rPr>
          <w:rFonts w:ascii="Calibri" w:hAnsi="Calibri" w:cs="Arial"/>
          <w:bCs/>
          <w:sz w:val="24"/>
          <w:szCs w:val="24"/>
        </w:rPr>
        <w:t xml:space="preserve"> fi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adaugate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r w:rsidRPr="007127B5">
        <w:rPr>
          <w:rFonts w:ascii="Calibri" w:hAnsi="Calibri" w:cs="Arial"/>
          <w:bCs/>
          <w:sz w:val="24"/>
          <w:szCs w:val="24"/>
        </w:rPr>
        <w:t xml:space="preserve">in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dieta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/>
          <w:sz w:val="24"/>
          <w:szCs w:val="24"/>
        </w:rPr>
        <w:t>oleaginoase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de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preferat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in stare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cruda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.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Daca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sunt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prajite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, important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este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nu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contina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zahar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sau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grasimi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 xml:space="preserve"> </w:t>
      </w:r>
      <w:proofErr w:type="spellStart"/>
      <w:r w:rsidRPr="007127B5">
        <w:rPr>
          <w:rFonts w:ascii="Calibri" w:hAnsi="Calibri" w:cs="Arial"/>
          <w:bCs/>
          <w:sz w:val="24"/>
          <w:szCs w:val="24"/>
        </w:rPr>
        <w:t>hidrogenate</w:t>
      </w:r>
      <w:proofErr w:type="spellEnd"/>
      <w:r w:rsidRPr="007127B5">
        <w:rPr>
          <w:rFonts w:ascii="Calibri" w:hAnsi="Calibri" w:cs="Arial"/>
          <w:bCs/>
          <w:sz w:val="24"/>
          <w:szCs w:val="24"/>
        </w:rPr>
        <w:t>.</w:t>
      </w:r>
    </w:p>
    <w:p w14:paraId="271E6638" w14:textId="77777777" w:rsidR="007127B5" w:rsidRDefault="007127B5" w:rsidP="00941FBA"/>
    <w:p w14:paraId="56ADAC7A" w14:textId="77777777" w:rsidR="007127B5" w:rsidRDefault="007127B5" w:rsidP="00941FBA"/>
    <w:p w14:paraId="1FB275F1" w14:textId="2CC88DA9" w:rsidR="007127B5" w:rsidRDefault="007127B5" w:rsidP="00941FBA"/>
    <w:p w14:paraId="53752451" w14:textId="3798B6B2" w:rsidR="007127B5" w:rsidRDefault="007127B5" w:rsidP="00941FBA"/>
    <w:p w14:paraId="06EA3384" w14:textId="4CD49F5B" w:rsidR="007127B5" w:rsidRDefault="007127B5" w:rsidP="00941FBA"/>
    <w:p w14:paraId="2D27AB71" w14:textId="36119956" w:rsidR="007127B5" w:rsidRDefault="007127B5" w:rsidP="00941FBA">
      <w:r>
        <w:rPr>
          <w:noProof/>
        </w:rPr>
        <w:drawing>
          <wp:anchor distT="0" distB="0" distL="114300" distR="114300" simplePos="0" relativeHeight="251696128" behindDoc="0" locked="0" layoutInCell="1" allowOverlap="1" wp14:anchorId="3356CCD4" wp14:editId="5C344305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1866900" cy="1243330"/>
            <wp:effectExtent l="190500" t="190500" r="190500" b="185420"/>
            <wp:wrapThrough wrapText="bothSides">
              <wp:wrapPolygon edited="0">
                <wp:start x="441" y="-3309"/>
                <wp:lineTo x="-2204" y="-2648"/>
                <wp:lineTo x="-2204" y="20519"/>
                <wp:lineTo x="441" y="23828"/>
                <wp:lineTo x="441" y="24490"/>
                <wp:lineTo x="20939" y="24490"/>
                <wp:lineTo x="21159" y="23828"/>
                <wp:lineTo x="23584" y="18864"/>
                <wp:lineTo x="23584" y="2648"/>
                <wp:lineTo x="21159" y="-2317"/>
                <wp:lineTo x="20939" y="-3309"/>
                <wp:lineTo x="441" y="-3309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3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C83F4" w14:textId="4D6851A9" w:rsidR="007127B5" w:rsidRDefault="007127B5" w:rsidP="00941FBA"/>
    <w:p w14:paraId="443AF672" w14:textId="250D46A9" w:rsidR="007127B5" w:rsidRDefault="007127B5" w:rsidP="00941FBA"/>
    <w:p w14:paraId="095C93AB" w14:textId="3F99CB88" w:rsidR="007127B5" w:rsidRDefault="007127B5" w:rsidP="00941FBA"/>
    <w:p w14:paraId="0A21F408" w14:textId="539B7F4B" w:rsidR="007127B5" w:rsidRDefault="007127B5" w:rsidP="00941FBA"/>
    <w:p w14:paraId="0F6F366B" w14:textId="38875600" w:rsidR="007127B5" w:rsidRDefault="007127B5" w:rsidP="00941FBA"/>
    <w:p w14:paraId="3AFB2181" w14:textId="77777777" w:rsidR="007127B5" w:rsidRDefault="007127B5" w:rsidP="00941FBA"/>
    <w:p w14:paraId="6C2D6BEB" w14:textId="1638F63C" w:rsidR="007127B5" w:rsidRDefault="007127B5" w:rsidP="00941FBA"/>
    <w:p w14:paraId="224B193D" w14:textId="6010D4EC" w:rsidR="007127B5" w:rsidRDefault="007127B5" w:rsidP="00941FBA"/>
    <w:p w14:paraId="00C5435F" w14:textId="2AB63AA0" w:rsidR="007127B5" w:rsidRDefault="007127B5" w:rsidP="00941FBA"/>
    <w:p w14:paraId="2BF3DEEC" w14:textId="45BBDE0F" w:rsidR="007127B5" w:rsidRDefault="007127B5" w:rsidP="00941FBA"/>
    <w:p w14:paraId="5342D13C" w14:textId="4561BC9E" w:rsidR="007127B5" w:rsidRDefault="007127B5" w:rsidP="00941FBA"/>
    <w:p w14:paraId="518DE0B9" w14:textId="4AF3058E" w:rsidR="007127B5" w:rsidRDefault="007127B5" w:rsidP="00941FBA"/>
    <w:p w14:paraId="6828E516" w14:textId="03E9684B" w:rsidR="007127B5" w:rsidRDefault="007127B5" w:rsidP="00941FBA"/>
    <w:p w14:paraId="09F0BB2B" w14:textId="70671E19" w:rsidR="007127B5" w:rsidRDefault="007127B5" w:rsidP="00941FBA"/>
    <w:p w14:paraId="3EFAA4AF" w14:textId="77777777" w:rsidR="007127B5" w:rsidRDefault="007127B5" w:rsidP="00941FBA"/>
    <w:p w14:paraId="1988F444" w14:textId="2178B98D" w:rsidR="00941FBA" w:rsidRDefault="007127B5" w:rsidP="00941FBA">
      <w:pPr>
        <w:rPr>
          <w:rStyle w:val="Heading2Char"/>
          <w:b w:val="0"/>
          <w:bCs/>
          <w:sz w:val="28"/>
          <w:szCs w:val="28"/>
        </w:rPr>
      </w:pPr>
      <w:r>
        <w:rPr>
          <w:rStyle w:val="Heading2Char"/>
          <w:b w:val="0"/>
          <w:bCs/>
          <w:sz w:val="28"/>
          <w:szCs w:val="28"/>
        </w:rPr>
        <w:lastRenderedPageBreak/>
        <w:t>GRASIMI</w:t>
      </w:r>
    </w:p>
    <w:p w14:paraId="2F73111E" w14:textId="750D3F46" w:rsidR="007127B5" w:rsidRPr="007127B5" w:rsidRDefault="007127B5" w:rsidP="00941FBA"/>
    <w:p w14:paraId="3E139A59" w14:textId="1627F85E" w:rsidR="00512AAD" w:rsidRDefault="007127B5" w:rsidP="00941FBA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41787" wp14:editId="5F6E6EEE">
                <wp:simplePos x="0" y="0"/>
                <wp:positionH relativeFrom="margin">
                  <wp:posOffset>-285750</wp:posOffset>
                </wp:positionH>
                <wp:positionV relativeFrom="paragraph">
                  <wp:posOffset>124460</wp:posOffset>
                </wp:positionV>
                <wp:extent cx="6267450" cy="3086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086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D1269" id="Rectangle: Rounded Corners 7" o:spid="_x0000_s1026" style="position:absolute;margin-left:-22.5pt;margin-top:9.8pt;width:493.5pt;height:24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" filled="f" strokecolor="#00b050">
                <w10:wrap anchorx="margin"/>
              </v:roundrect>
            </w:pict>
          </mc:Fallback>
        </mc:AlternateContent>
      </w:r>
    </w:p>
    <w:p w14:paraId="72A4FD28" w14:textId="77777777" w:rsidR="007127B5" w:rsidRDefault="007127B5" w:rsidP="007127B5">
      <w:pPr>
        <w:rPr>
          <w:sz w:val="24"/>
          <w:szCs w:val="24"/>
        </w:rPr>
      </w:pPr>
    </w:p>
    <w:p w14:paraId="5C63915C" w14:textId="24682FC4" w:rsidR="007127B5" w:rsidRPr="007127B5" w:rsidRDefault="007127B5" w:rsidP="007127B5">
      <w:pPr>
        <w:rPr>
          <w:sz w:val="24"/>
          <w:szCs w:val="24"/>
        </w:rPr>
      </w:pPr>
      <w:proofErr w:type="spellStart"/>
      <w:r w:rsidRPr="007127B5">
        <w:rPr>
          <w:sz w:val="24"/>
          <w:szCs w:val="24"/>
        </w:rPr>
        <w:t>Grasimile</w:t>
      </w:r>
      <w:proofErr w:type="spellEnd"/>
      <w:r w:rsidRPr="007127B5">
        <w:rPr>
          <w:sz w:val="24"/>
          <w:szCs w:val="24"/>
        </w:rPr>
        <w:t xml:space="preserve"> sunt un element </w:t>
      </w:r>
      <w:proofErr w:type="spellStart"/>
      <w:r w:rsidRPr="007127B5">
        <w:rPr>
          <w:sz w:val="24"/>
          <w:szCs w:val="24"/>
        </w:rPr>
        <w:t>esential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pentru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sanatatea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organismului</w:t>
      </w:r>
      <w:proofErr w:type="spellEnd"/>
      <w:r w:rsidRPr="007127B5">
        <w:rPr>
          <w:sz w:val="24"/>
          <w:szCs w:val="24"/>
        </w:rPr>
        <w:t xml:space="preserve">. </w:t>
      </w:r>
      <w:proofErr w:type="spellStart"/>
      <w:r w:rsidRPr="007127B5">
        <w:rPr>
          <w:sz w:val="24"/>
          <w:szCs w:val="24"/>
        </w:rPr>
        <w:t>Insa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este</w:t>
      </w:r>
      <w:proofErr w:type="spellEnd"/>
      <w:r w:rsidRPr="007127B5">
        <w:rPr>
          <w:sz w:val="24"/>
          <w:szCs w:val="24"/>
        </w:rPr>
        <w:t xml:space="preserve"> important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</w:t>
      </w:r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consum</w:t>
      </w:r>
      <w:r>
        <w:rPr>
          <w:sz w:val="24"/>
          <w:szCs w:val="24"/>
        </w:rPr>
        <w:t>ate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doar</w:t>
      </w:r>
      <w:proofErr w:type="spellEnd"/>
      <w:r w:rsidRPr="007127B5">
        <w:rPr>
          <w:sz w:val="24"/>
          <w:szCs w:val="24"/>
        </w:rPr>
        <w:t xml:space="preserve"> in </w:t>
      </w:r>
      <w:proofErr w:type="spellStart"/>
      <w:r w:rsidRPr="007127B5">
        <w:rPr>
          <w:sz w:val="24"/>
          <w:szCs w:val="24"/>
        </w:rPr>
        <w:t>cantitatile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necesare</w:t>
      </w:r>
      <w:proofErr w:type="spellEnd"/>
      <w:r w:rsidRPr="007127B5">
        <w:rPr>
          <w:sz w:val="24"/>
          <w:szCs w:val="24"/>
        </w:rPr>
        <w:t>.</w:t>
      </w:r>
    </w:p>
    <w:p w14:paraId="72CC519B" w14:textId="77777777" w:rsidR="007127B5" w:rsidRPr="007127B5" w:rsidRDefault="007127B5" w:rsidP="007127B5">
      <w:pPr>
        <w:rPr>
          <w:sz w:val="24"/>
          <w:szCs w:val="24"/>
        </w:rPr>
      </w:pPr>
    </w:p>
    <w:p w14:paraId="2363A9B0" w14:textId="3DD63F01" w:rsidR="007127B5" w:rsidRPr="007127B5" w:rsidRDefault="007127B5" w:rsidP="007127B5">
      <w:pPr>
        <w:rPr>
          <w:sz w:val="24"/>
          <w:szCs w:val="24"/>
        </w:rPr>
      </w:pPr>
      <w:proofErr w:type="spellStart"/>
      <w:r w:rsidRPr="007127B5">
        <w:rPr>
          <w:sz w:val="24"/>
          <w:szCs w:val="24"/>
        </w:rPr>
        <w:t>Pentru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slabit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si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tonifierea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musculaturii</w:t>
      </w:r>
      <w:proofErr w:type="spellEnd"/>
      <w:r w:rsidRPr="007127B5">
        <w:rPr>
          <w:sz w:val="24"/>
          <w:szCs w:val="24"/>
        </w:rPr>
        <w:t xml:space="preserve">, </w:t>
      </w:r>
      <w:proofErr w:type="spellStart"/>
      <w:r w:rsidRPr="007127B5">
        <w:rPr>
          <w:sz w:val="24"/>
          <w:szCs w:val="24"/>
        </w:rPr>
        <w:t>trebuie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redus</w:t>
      </w:r>
      <w:proofErr w:type="spellEnd"/>
      <w:r w:rsidRPr="007127B5">
        <w:rPr>
          <w:sz w:val="24"/>
          <w:szCs w:val="24"/>
        </w:rPr>
        <w:t xml:space="preserve"> in mod </w:t>
      </w:r>
      <w:proofErr w:type="spellStart"/>
      <w:r w:rsidRPr="007127B5">
        <w:rPr>
          <w:sz w:val="24"/>
          <w:szCs w:val="24"/>
        </w:rPr>
        <w:t>considerabil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consumul</w:t>
      </w:r>
      <w:proofErr w:type="spellEnd"/>
      <w:r w:rsidRPr="007127B5">
        <w:rPr>
          <w:sz w:val="24"/>
          <w:szCs w:val="24"/>
        </w:rPr>
        <w:t xml:space="preserve"> de </w:t>
      </w:r>
      <w:proofErr w:type="spellStart"/>
      <w:r w:rsidRPr="007127B5">
        <w:rPr>
          <w:sz w:val="24"/>
          <w:szCs w:val="24"/>
        </w:rPr>
        <w:t>grasimi</w:t>
      </w:r>
      <w:proofErr w:type="spellEnd"/>
      <w:r w:rsidRPr="007127B5">
        <w:rPr>
          <w:sz w:val="24"/>
          <w:szCs w:val="24"/>
        </w:rPr>
        <w:t xml:space="preserve"> saturate, cum sunt </w:t>
      </w:r>
      <w:proofErr w:type="spellStart"/>
      <w:r w:rsidRPr="007127B5">
        <w:rPr>
          <w:sz w:val="24"/>
          <w:szCs w:val="24"/>
        </w:rPr>
        <w:t>cele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prezente</w:t>
      </w:r>
      <w:proofErr w:type="spellEnd"/>
      <w:r w:rsidRPr="007127B5">
        <w:rPr>
          <w:sz w:val="24"/>
          <w:szCs w:val="24"/>
        </w:rPr>
        <w:t xml:space="preserve"> in </w:t>
      </w:r>
      <w:proofErr w:type="spellStart"/>
      <w:r w:rsidRPr="007127B5">
        <w:rPr>
          <w:sz w:val="24"/>
          <w:szCs w:val="24"/>
        </w:rPr>
        <w:t>produsele</w:t>
      </w:r>
      <w:proofErr w:type="spellEnd"/>
      <w:r w:rsidRPr="007127B5">
        <w:rPr>
          <w:sz w:val="24"/>
          <w:szCs w:val="24"/>
        </w:rPr>
        <w:t xml:space="preserve"> de </w:t>
      </w:r>
      <w:proofErr w:type="spellStart"/>
      <w:r w:rsidRPr="007127B5">
        <w:rPr>
          <w:sz w:val="24"/>
          <w:szCs w:val="24"/>
        </w:rPr>
        <w:t>patiserie</w:t>
      </w:r>
      <w:proofErr w:type="spellEnd"/>
      <w:r w:rsidRPr="007127B5">
        <w:rPr>
          <w:sz w:val="24"/>
          <w:szCs w:val="24"/>
        </w:rPr>
        <w:t xml:space="preserve"> din </w:t>
      </w:r>
      <w:proofErr w:type="spellStart"/>
      <w:r w:rsidRPr="007127B5">
        <w:rPr>
          <w:sz w:val="24"/>
          <w:szCs w:val="24"/>
        </w:rPr>
        <w:t>comert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si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inlocuirea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lor</w:t>
      </w:r>
      <w:proofErr w:type="spellEnd"/>
      <w:r>
        <w:rPr>
          <w:sz w:val="24"/>
          <w:szCs w:val="24"/>
        </w:rPr>
        <w:t xml:space="preserve"> </w:t>
      </w:r>
      <w:r w:rsidRPr="007127B5">
        <w:rPr>
          <w:sz w:val="24"/>
          <w:szCs w:val="24"/>
        </w:rPr>
        <w:t xml:space="preserve">cu </w:t>
      </w:r>
      <w:proofErr w:type="spellStart"/>
      <w:r w:rsidRPr="007127B5">
        <w:rPr>
          <w:sz w:val="24"/>
          <w:szCs w:val="24"/>
        </w:rPr>
        <w:t>grasimi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sanatoase</w:t>
      </w:r>
      <w:proofErr w:type="spellEnd"/>
      <w:r w:rsidRPr="007127B5">
        <w:rPr>
          <w:sz w:val="24"/>
          <w:szCs w:val="24"/>
        </w:rPr>
        <w:t>.</w:t>
      </w:r>
    </w:p>
    <w:p w14:paraId="41717A83" w14:textId="77777777" w:rsidR="007127B5" w:rsidRPr="007127B5" w:rsidRDefault="007127B5" w:rsidP="007127B5">
      <w:pPr>
        <w:rPr>
          <w:sz w:val="24"/>
          <w:szCs w:val="24"/>
        </w:rPr>
      </w:pPr>
    </w:p>
    <w:p w14:paraId="3975C88F" w14:textId="0734D011" w:rsidR="007127B5" w:rsidRDefault="007127B5" w:rsidP="007127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, se pot </w:t>
      </w:r>
      <w:proofErr w:type="spellStart"/>
      <w:r>
        <w:rPr>
          <w:sz w:val="24"/>
          <w:szCs w:val="24"/>
        </w:rPr>
        <w:t>alege</w:t>
      </w:r>
      <w:proofErr w:type="spellEnd"/>
      <w:r w:rsidRPr="007127B5">
        <w:rPr>
          <w:sz w:val="24"/>
          <w:szCs w:val="24"/>
        </w:rPr>
        <w:t xml:space="preserve"> </w:t>
      </w:r>
      <w:r w:rsidRPr="007127B5">
        <w:rPr>
          <w:b/>
          <w:bCs/>
          <w:sz w:val="24"/>
          <w:szCs w:val="24"/>
        </w:rPr>
        <w:t>u</w:t>
      </w:r>
      <w:proofErr w:type="spellStart"/>
      <w:r w:rsidRPr="007127B5">
        <w:rPr>
          <w:b/>
          <w:bCs/>
          <w:sz w:val="24"/>
          <w:szCs w:val="24"/>
        </w:rPr>
        <w:t>leiuri</w:t>
      </w:r>
      <w:proofErr w:type="spellEnd"/>
      <w:r w:rsidRPr="007127B5">
        <w:rPr>
          <w:b/>
          <w:bCs/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vegetale</w:t>
      </w:r>
      <w:proofErr w:type="spellEnd"/>
      <w:r w:rsidRPr="007127B5">
        <w:rPr>
          <w:sz w:val="24"/>
          <w:szCs w:val="24"/>
        </w:rPr>
        <w:t xml:space="preserve">, cum </w:t>
      </w:r>
      <w:proofErr w:type="spellStart"/>
      <w:r w:rsidRPr="007127B5">
        <w:rPr>
          <w:sz w:val="24"/>
          <w:szCs w:val="24"/>
        </w:rPr>
        <w:t>ar</w:t>
      </w:r>
      <w:proofErr w:type="spellEnd"/>
      <w:r w:rsidRPr="007127B5">
        <w:rPr>
          <w:sz w:val="24"/>
          <w:szCs w:val="24"/>
        </w:rPr>
        <w:t xml:space="preserve"> fi </w:t>
      </w:r>
      <w:proofErr w:type="spellStart"/>
      <w:r w:rsidRPr="007127B5">
        <w:rPr>
          <w:sz w:val="24"/>
          <w:szCs w:val="24"/>
        </w:rPr>
        <w:t>cel</w:t>
      </w:r>
      <w:proofErr w:type="spellEnd"/>
      <w:r w:rsidRPr="007127B5">
        <w:rPr>
          <w:sz w:val="24"/>
          <w:szCs w:val="24"/>
        </w:rPr>
        <w:t xml:space="preserve"> de </w:t>
      </w:r>
      <w:proofErr w:type="spellStart"/>
      <w:r w:rsidRPr="007127B5">
        <w:rPr>
          <w:sz w:val="24"/>
          <w:szCs w:val="24"/>
        </w:rPr>
        <w:t>masline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sau</w:t>
      </w:r>
      <w:proofErr w:type="spellEnd"/>
      <w:r w:rsidRPr="007127B5">
        <w:rPr>
          <w:sz w:val="24"/>
          <w:szCs w:val="24"/>
        </w:rPr>
        <w:t xml:space="preserve"> de primula.</w:t>
      </w:r>
    </w:p>
    <w:p w14:paraId="101ED7F9" w14:textId="77777777" w:rsidR="007127B5" w:rsidRPr="007127B5" w:rsidRDefault="007127B5" w:rsidP="007127B5">
      <w:pPr>
        <w:rPr>
          <w:sz w:val="24"/>
          <w:szCs w:val="24"/>
        </w:rPr>
      </w:pPr>
    </w:p>
    <w:p w14:paraId="769BEF09" w14:textId="720E0AF7" w:rsidR="007127B5" w:rsidRDefault="007127B5" w:rsidP="007127B5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recomandat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consumul</w:t>
      </w:r>
      <w:proofErr w:type="spellEnd"/>
      <w:r>
        <w:rPr>
          <w:sz w:val="24"/>
          <w:szCs w:val="24"/>
        </w:rPr>
        <w:t xml:space="preserve"> de</w:t>
      </w:r>
      <w:r w:rsidRPr="007127B5">
        <w:rPr>
          <w:sz w:val="24"/>
          <w:szCs w:val="24"/>
        </w:rPr>
        <w:t xml:space="preserve"> </w:t>
      </w:r>
      <w:r w:rsidRPr="007127B5">
        <w:rPr>
          <w:b/>
          <w:bCs/>
          <w:sz w:val="24"/>
          <w:szCs w:val="24"/>
        </w:rPr>
        <w:t>f</w:t>
      </w:r>
      <w:proofErr w:type="spellStart"/>
      <w:r w:rsidRPr="007127B5">
        <w:rPr>
          <w:b/>
          <w:bCs/>
          <w:sz w:val="24"/>
          <w:szCs w:val="24"/>
        </w:rPr>
        <w:t>ructe</w:t>
      </w:r>
      <w:proofErr w:type="spellEnd"/>
      <w:r w:rsidRPr="007127B5">
        <w:rPr>
          <w:b/>
          <w:bCs/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oleaginoase</w:t>
      </w:r>
      <w:proofErr w:type="spellEnd"/>
      <w:r w:rsidRPr="007127B5">
        <w:rPr>
          <w:sz w:val="24"/>
          <w:szCs w:val="24"/>
        </w:rPr>
        <w:t xml:space="preserve">, </w:t>
      </w:r>
      <w:proofErr w:type="spellStart"/>
      <w:r w:rsidRPr="007127B5">
        <w:rPr>
          <w:b/>
          <w:bCs/>
          <w:sz w:val="24"/>
          <w:szCs w:val="24"/>
        </w:rPr>
        <w:t>peste</w:t>
      </w:r>
      <w:proofErr w:type="spellEnd"/>
      <w:r w:rsidRPr="007127B5">
        <w:rPr>
          <w:b/>
          <w:bCs/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albastru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sau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galbenusuri</w:t>
      </w:r>
      <w:proofErr w:type="spellEnd"/>
      <w:r w:rsidRPr="007127B5">
        <w:rPr>
          <w:sz w:val="24"/>
          <w:szCs w:val="24"/>
        </w:rPr>
        <w:t>.</w:t>
      </w:r>
    </w:p>
    <w:p w14:paraId="3E74CBDC" w14:textId="77777777" w:rsidR="007127B5" w:rsidRPr="007127B5" w:rsidRDefault="007127B5" w:rsidP="007127B5">
      <w:pPr>
        <w:rPr>
          <w:sz w:val="24"/>
          <w:szCs w:val="24"/>
        </w:rPr>
      </w:pPr>
    </w:p>
    <w:p w14:paraId="0C44E1E6" w14:textId="4A51F294" w:rsidR="00512AAD" w:rsidRPr="007127B5" w:rsidRDefault="007127B5" w:rsidP="007127B5">
      <w:pPr>
        <w:rPr>
          <w:sz w:val="24"/>
          <w:szCs w:val="24"/>
        </w:rPr>
      </w:pPr>
      <w:r w:rsidRPr="007127B5">
        <w:rPr>
          <w:sz w:val="24"/>
          <w:szCs w:val="24"/>
        </w:rPr>
        <w:t xml:space="preserve">O </w:t>
      </w:r>
      <w:proofErr w:type="spellStart"/>
      <w:r w:rsidRPr="007127B5">
        <w:rPr>
          <w:sz w:val="24"/>
          <w:szCs w:val="24"/>
        </w:rPr>
        <w:t>cantitate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generoasa</w:t>
      </w:r>
      <w:proofErr w:type="spellEnd"/>
      <w:r w:rsidRPr="007127B5">
        <w:rPr>
          <w:sz w:val="24"/>
          <w:szCs w:val="24"/>
        </w:rPr>
        <w:t xml:space="preserve"> de </w:t>
      </w:r>
      <w:proofErr w:type="spellStart"/>
      <w:r w:rsidRPr="007127B5">
        <w:rPr>
          <w:sz w:val="24"/>
          <w:szCs w:val="24"/>
        </w:rPr>
        <w:t>grasimi</w:t>
      </w:r>
      <w:proofErr w:type="spellEnd"/>
      <w:r w:rsidRPr="007127B5">
        <w:rPr>
          <w:sz w:val="24"/>
          <w:szCs w:val="24"/>
        </w:rPr>
        <w:t xml:space="preserve"> se </w:t>
      </w:r>
      <w:proofErr w:type="spellStart"/>
      <w:r w:rsidRPr="007127B5">
        <w:rPr>
          <w:sz w:val="24"/>
          <w:szCs w:val="24"/>
        </w:rPr>
        <w:t>gaseste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si</w:t>
      </w:r>
      <w:proofErr w:type="spellEnd"/>
      <w:r w:rsidRPr="007127B5">
        <w:rPr>
          <w:sz w:val="24"/>
          <w:szCs w:val="24"/>
        </w:rPr>
        <w:t xml:space="preserve"> in </w:t>
      </w:r>
      <w:r w:rsidRPr="007127B5">
        <w:rPr>
          <w:b/>
          <w:bCs/>
          <w:sz w:val="24"/>
          <w:szCs w:val="24"/>
        </w:rPr>
        <w:t>avocado</w:t>
      </w:r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sau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seminte</w:t>
      </w:r>
      <w:proofErr w:type="spellEnd"/>
      <w:r w:rsidRPr="007127B5">
        <w:rPr>
          <w:b/>
          <w:bCs/>
          <w:sz w:val="24"/>
          <w:szCs w:val="24"/>
        </w:rPr>
        <w:t xml:space="preserve"> de </w:t>
      </w:r>
      <w:proofErr w:type="spellStart"/>
      <w:r w:rsidRPr="007127B5">
        <w:rPr>
          <w:b/>
          <w:bCs/>
          <w:sz w:val="24"/>
          <w:szCs w:val="24"/>
        </w:rPr>
        <w:t>susan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sau</w:t>
      </w:r>
      <w:proofErr w:type="spellEnd"/>
      <w:r w:rsidRPr="007127B5">
        <w:rPr>
          <w:sz w:val="24"/>
          <w:szCs w:val="24"/>
        </w:rPr>
        <w:t xml:space="preserve"> de </w:t>
      </w:r>
      <w:proofErr w:type="spellStart"/>
      <w:r w:rsidRPr="007127B5">
        <w:rPr>
          <w:b/>
          <w:bCs/>
          <w:sz w:val="24"/>
          <w:szCs w:val="24"/>
        </w:rPr>
        <w:t>floarea</w:t>
      </w:r>
      <w:proofErr w:type="spellEnd"/>
      <w:r w:rsidRPr="007127B5">
        <w:rPr>
          <w:b/>
          <w:bCs/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soarelui</w:t>
      </w:r>
      <w:proofErr w:type="spellEnd"/>
      <w:r w:rsidRPr="007127B5">
        <w:rPr>
          <w:sz w:val="24"/>
          <w:szCs w:val="24"/>
        </w:rPr>
        <w:t>.</w:t>
      </w:r>
    </w:p>
    <w:p w14:paraId="75119884" w14:textId="7DE77328" w:rsidR="007127B5" w:rsidRDefault="007127B5" w:rsidP="007127B5">
      <w:pPr>
        <w:rPr>
          <w:rFonts w:ascii="Calibri" w:hAnsi="Calibri" w:cs="Arial"/>
          <w:bCs/>
          <w:noProof/>
          <w:sz w:val="28"/>
          <w:szCs w:val="28"/>
        </w:rPr>
      </w:pPr>
    </w:p>
    <w:p w14:paraId="63796359" w14:textId="1DA4DEE7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7256E8F5" w14:textId="5A846953" w:rsidR="00512AAD" w:rsidRDefault="007127B5" w:rsidP="00941FBA">
      <w:pPr>
        <w:rPr>
          <w:rFonts w:ascii="Calibri" w:hAnsi="Calibri" w:cs="Arial"/>
          <w:bCs/>
          <w:noProof/>
          <w:sz w:val="28"/>
          <w:szCs w:val="28"/>
        </w:rPr>
      </w:pPr>
      <w:r>
        <w:rPr>
          <w:rStyle w:val="Heading2Char"/>
          <w:b w:val="0"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50314375" wp14:editId="24C983F9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1500505" cy="1047750"/>
            <wp:effectExtent l="190500" t="190500" r="194945" b="190500"/>
            <wp:wrapThrough wrapText="bothSides">
              <wp:wrapPolygon edited="0">
                <wp:start x="548" y="-3927"/>
                <wp:lineTo x="-2742" y="-3142"/>
                <wp:lineTo x="-2742" y="20422"/>
                <wp:lineTo x="-2194" y="22385"/>
                <wp:lineTo x="274" y="24349"/>
                <wp:lineTo x="548" y="25135"/>
                <wp:lineTo x="20841" y="25135"/>
                <wp:lineTo x="21116" y="24349"/>
                <wp:lineTo x="23584" y="21993"/>
                <wp:lineTo x="24132" y="15709"/>
                <wp:lineTo x="24132" y="3142"/>
                <wp:lineTo x="21116" y="-2749"/>
                <wp:lineTo x="20841" y="-3927"/>
                <wp:lineTo x="548" y="-3927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E1E98" w14:textId="6CAD96F0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6720544A" w14:textId="52A7D60D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564C28FE" w14:textId="50E3D851" w:rsidR="007127B5" w:rsidRDefault="007127B5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4B213409" w14:textId="1A66D491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58CB2D20" w14:textId="308CB44D" w:rsidR="00512AAD" w:rsidRDefault="00512AAD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20EDC8F0" w14:textId="77777777" w:rsidR="007127B5" w:rsidRDefault="007127B5" w:rsidP="00941FBA">
      <w:pPr>
        <w:rPr>
          <w:rFonts w:ascii="Calibri" w:hAnsi="Calibri" w:cs="Arial"/>
          <w:bCs/>
          <w:noProof/>
          <w:sz w:val="28"/>
          <w:szCs w:val="28"/>
        </w:rPr>
      </w:pPr>
    </w:p>
    <w:p w14:paraId="52FCB21C" w14:textId="15515D0E" w:rsidR="00512AAD" w:rsidRDefault="007127B5" w:rsidP="00512AAD">
      <w:pPr>
        <w:rPr>
          <w:rFonts w:ascii="Calibri" w:hAnsi="Calibri" w:cs="Arial"/>
          <w:bCs/>
          <w:sz w:val="28"/>
          <w:szCs w:val="28"/>
        </w:rPr>
      </w:pPr>
      <w:r>
        <w:rPr>
          <w:rStyle w:val="Heading2Char"/>
          <w:b w:val="0"/>
          <w:bCs/>
          <w:sz w:val="28"/>
          <w:szCs w:val="28"/>
        </w:rPr>
        <w:t>CARBOHIDRATI</w:t>
      </w:r>
    </w:p>
    <w:p w14:paraId="68CE3B02" w14:textId="163FFCF4" w:rsidR="00512AAD" w:rsidRDefault="00512AAD" w:rsidP="00512AAD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2D9F3" wp14:editId="7E1B48E3">
                <wp:simplePos x="0" y="0"/>
                <wp:positionH relativeFrom="margin">
                  <wp:posOffset>-228600</wp:posOffset>
                </wp:positionH>
                <wp:positionV relativeFrom="paragraph">
                  <wp:posOffset>274320</wp:posOffset>
                </wp:positionV>
                <wp:extent cx="6267450" cy="11049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7F59A" id="Rectangle: Rounded Corners 9" o:spid="_x0000_s1026" style="position:absolute;margin-left:-18pt;margin-top:21.6pt;width:493.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" filled="f" strokecolor="#00b050">
                <w10:wrap anchorx="margin"/>
              </v:roundrect>
            </w:pict>
          </mc:Fallback>
        </mc:AlternateContent>
      </w:r>
    </w:p>
    <w:p w14:paraId="5B547AED" w14:textId="688B73B3" w:rsidR="00512AAD" w:rsidRDefault="00512AAD" w:rsidP="00941FBA"/>
    <w:p w14:paraId="6F6728E0" w14:textId="3CA3B4D7" w:rsidR="007127B5" w:rsidRPr="007127B5" w:rsidRDefault="007127B5" w:rsidP="007127B5">
      <w:pPr>
        <w:rPr>
          <w:sz w:val="24"/>
          <w:szCs w:val="24"/>
        </w:rPr>
      </w:pPr>
      <w:proofErr w:type="spellStart"/>
      <w:r w:rsidRPr="007127B5">
        <w:rPr>
          <w:sz w:val="24"/>
          <w:szCs w:val="24"/>
        </w:rPr>
        <w:t>Printre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cele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mai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bune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surse</w:t>
      </w:r>
      <w:proofErr w:type="spellEnd"/>
      <w:r w:rsidRPr="007127B5">
        <w:rPr>
          <w:sz w:val="24"/>
          <w:szCs w:val="24"/>
        </w:rPr>
        <w:t xml:space="preserve"> de </w:t>
      </w:r>
      <w:proofErr w:type="spellStart"/>
      <w:r w:rsidRPr="007127B5">
        <w:rPr>
          <w:sz w:val="24"/>
          <w:szCs w:val="24"/>
        </w:rPr>
        <w:t>carbohidrati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pentru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tonifierea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musculaturii</w:t>
      </w:r>
      <w:proofErr w:type="spellEnd"/>
      <w:r w:rsidRPr="007127B5">
        <w:rPr>
          <w:sz w:val="24"/>
          <w:szCs w:val="24"/>
        </w:rPr>
        <w:t xml:space="preserve"> se </w:t>
      </w:r>
      <w:proofErr w:type="spellStart"/>
      <w:r w:rsidRPr="007127B5">
        <w:rPr>
          <w:sz w:val="24"/>
          <w:szCs w:val="24"/>
        </w:rPr>
        <w:t>numara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fructele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si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legumele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proaspete</w:t>
      </w:r>
      <w:proofErr w:type="spellEnd"/>
      <w:r w:rsidRPr="007127B5">
        <w:rPr>
          <w:sz w:val="24"/>
          <w:szCs w:val="24"/>
        </w:rPr>
        <w:t xml:space="preserve">, </w:t>
      </w:r>
      <w:proofErr w:type="spellStart"/>
      <w:r w:rsidRPr="007127B5">
        <w:rPr>
          <w:sz w:val="24"/>
          <w:szCs w:val="24"/>
        </w:rPr>
        <w:t>consumate</w:t>
      </w:r>
      <w:proofErr w:type="spellEnd"/>
      <w:r w:rsidRPr="007127B5">
        <w:rPr>
          <w:sz w:val="24"/>
          <w:szCs w:val="24"/>
        </w:rPr>
        <w:t xml:space="preserve"> in stare </w:t>
      </w:r>
      <w:proofErr w:type="spellStart"/>
      <w:r w:rsidRPr="007127B5">
        <w:rPr>
          <w:sz w:val="24"/>
          <w:szCs w:val="24"/>
        </w:rPr>
        <w:t>cruda</w:t>
      </w:r>
      <w:proofErr w:type="spellEnd"/>
      <w:r w:rsidRPr="007127B5">
        <w:rPr>
          <w:sz w:val="24"/>
          <w:szCs w:val="24"/>
        </w:rPr>
        <w:t xml:space="preserve">, </w:t>
      </w:r>
      <w:proofErr w:type="spellStart"/>
      <w:r w:rsidRPr="007127B5">
        <w:rPr>
          <w:sz w:val="24"/>
          <w:szCs w:val="24"/>
        </w:rPr>
        <w:t>gatite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sau</w:t>
      </w:r>
      <w:proofErr w:type="spellEnd"/>
      <w:r w:rsidRPr="007127B5">
        <w:rPr>
          <w:sz w:val="24"/>
          <w:szCs w:val="24"/>
        </w:rPr>
        <w:t xml:space="preserve"> ca ingredient in shake-</w:t>
      </w:r>
      <w:proofErr w:type="spellStart"/>
      <w:r w:rsidRPr="007127B5">
        <w:rPr>
          <w:sz w:val="24"/>
          <w:szCs w:val="24"/>
        </w:rPr>
        <w:t>uri</w:t>
      </w:r>
      <w:proofErr w:type="spellEnd"/>
      <w:r w:rsidRPr="007127B5">
        <w:rPr>
          <w:sz w:val="24"/>
          <w:szCs w:val="24"/>
        </w:rPr>
        <w:t>.</w:t>
      </w:r>
    </w:p>
    <w:p w14:paraId="639803FF" w14:textId="2049320F" w:rsidR="007127B5" w:rsidRPr="007127B5" w:rsidRDefault="007127B5" w:rsidP="007127B5">
      <w:pPr>
        <w:rPr>
          <w:sz w:val="24"/>
          <w:szCs w:val="24"/>
        </w:rPr>
      </w:pPr>
    </w:p>
    <w:p w14:paraId="5DA7CEFE" w14:textId="57B473DA" w:rsidR="00512AAD" w:rsidRPr="007127B5" w:rsidRDefault="007127B5" w:rsidP="007127B5">
      <w:pPr>
        <w:rPr>
          <w:sz w:val="24"/>
          <w:szCs w:val="24"/>
        </w:rPr>
      </w:pPr>
      <w:r w:rsidRPr="007127B5">
        <w:rPr>
          <w:sz w:val="24"/>
          <w:szCs w:val="24"/>
        </w:rPr>
        <w:t xml:space="preserve">Alte </w:t>
      </w:r>
      <w:proofErr w:type="spellStart"/>
      <w:r w:rsidRPr="007127B5">
        <w:rPr>
          <w:sz w:val="24"/>
          <w:szCs w:val="24"/>
        </w:rPr>
        <w:t>optiuni</w:t>
      </w:r>
      <w:proofErr w:type="spellEnd"/>
      <w:r w:rsidRPr="007127B5">
        <w:rPr>
          <w:sz w:val="24"/>
          <w:szCs w:val="24"/>
        </w:rPr>
        <w:t xml:space="preserve"> sunt </w:t>
      </w:r>
      <w:proofErr w:type="spellStart"/>
      <w:r w:rsidRPr="007127B5">
        <w:rPr>
          <w:b/>
          <w:bCs/>
          <w:sz w:val="24"/>
          <w:szCs w:val="24"/>
        </w:rPr>
        <w:t>cerealele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sau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faina</w:t>
      </w:r>
      <w:proofErr w:type="spellEnd"/>
      <w:r w:rsidRPr="007127B5">
        <w:rPr>
          <w:b/>
          <w:bCs/>
          <w:sz w:val="24"/>
          <w:szCs w:val="24"/>
        </w:rPr>
        <w:t xml:space="preserve"> </w:t>
      </w:r>
      <w:proofErr w:type="spellStart"/>
      <w:r w:rsidRPr="007127B5">
        <w:rPr>
          <w:b/>
          <w:bCs/>
          <w:sz w:val="24"/>
          <w:szCs w:val="24"/>
        </w:rPr>
        <w:t>integrala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si</w:t>
      </w:r>
      <w:proofErr w:type="spellEnd"/>
      <w:r w:rsidRPr="007127B5">
        <w:rPr>
          <w:sz w:val="24"/>
          <w:szCs w:val="24"/>
        </w:rPr>
        <w:t xml:space="preserve"> </w:t>
      </w:r>
      <w:proofErr w:type="spellStart"/>
      <w:r w:rsidRPr="007127B5">
        <w:rPr>
          <w:sz w:val="24"/>
          <w:szCs w:val="24"/>
        </w:rPr>
        <w:t>tuberculii</w:t>
      </w:r>
      <w:proofErr w:type="spellEnd"/>
      <w:r w:rsidRPr="007127B5">
        <w:rPr>
          <w:sz w:val="24"/>
          <w:szCs w:val="24"/>
        </w:rPr>
        <w:t xml:space="preserve">, cum </w:t>
      </w:r>
      <w:proofErr w:type="spellStart"/>
      <w:r w:rsidRPr="007127B5">
        <w:rPr>
          <w:sz w:val="24"/>
          <w:szCs w:val="24"/>
        </w:rPr>
        <w:t>ar</w:t>
      </w:r>
      <w:proofErr w:type="spellEnd"/>
      <w:r w:rsidRPr="007127B5">
        <w:rPr>
          <w:sz w:val="24"/>
          <w:szCs w:val="24"/>
        </w:rPr>
        <w:t xml:space="preserve"> fi </w:t>
      </w:r>
      <w:proofErr w:type="spellStart"/>
      <w:r w:rsidRPr="007127B5">
        <w:rPr>
          <w:b/>
          <w:bCs/>
          <w:sz w:val="24"/>
          <w:szCs w:val="24"/>
        </w:rPr>
        <w:t>cartofii</w:t>
      </w:r>
      <w:proofErr w:type="spellEnd"/>
      <w:r w:rsidRPr="007127B5">
        <w:rPr>
          <w:sz w:val="24"/>
          <w:szCs w:val="24"/>
        </w:rPr>
        <w:t>.</w:t>
      </w:r>
      <w:bookmarkStart w:id="1" w:name="_GoBack"/>
      <w:bookmarkEnd w:id="1"/>
    </w:p>
    <w:p w14:paraId="2C6A4472" w14:textId="24E97204" w:rsidR="00512AAD" w:rsidRDefault="00512AAD" w:rsidP="00512AAD"/>
    <w:p w14:paraId="73E61F5F" w14:textId="0E4AE270" w:rsidR="00512AAD" w:rsidRDefault="00512AAD" w:rsidP="00512AAD"/>
    <w:p w14:paraId="132D6A04" w14:textId="618760C3" w:rsidR="00512AAD" w:rsidRDefault="00512AAD" w:rsidP="00512AAD"/>
    <w:p w14:paraId="513EC8DB" w14:textId="3A3D7357" w:rsidR="00512AAD" w:rsidRDefault="007127B5" w:rsidP="00512AAD">
      <w:r>
        <w:rPr>
          <w:rFonts w:ascii="Calibri" w:hAnsi="Calibri" w:cs="Arial"/>
          <w:bCs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5B9CDFF4" wp14:editId="3A6B4034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1555750" cy="1114425"/>
            <wp:effectExtent l="190500" t="190500" r="196850" b="200025"/>
            <wp:wrapThrough wrapText="bothSides">
              <wp:wrapPolygon edited="0">
                <wp:start x="529" y="-3692"/>
                <wp:lineTo x="-2645" y="-2954"/>
                <wp:lineTo x="-2380" y="21046"/>
                <wp:lineTo x="264" y="24369"/>
                <wp:lineTo x="529" y="25108"/>
                <wp:lineTo x="20895" y="25108"/>
                <wp:lineTo x="21159" y="24369"/>
                <wp:lineTo x="23804" y="21046"/>
                <wp:lineTo x="24069" y="2954"/>
                <wp:lineTo x="21159" y="-2585"/>
                <wp:lineTo x="20895" y="-3692"/>
                <wp:lineTo x="529" y="-3692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BC5AD" w14:textId="645C0BCC" w:rsidR="00512AAD" w:rsidRDefault="00512AAD" w:rsidP="00512AAD"/>
    <w:sectPr w:rsidR="00512AAD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4C72A" w14:textId="77777777" w:rsidR="00EA062B" w:rsidRDefault="00EA062B" w:rsidP="0068194B">
      <w:r>
        <w:separator/>
      </w:r>
    </w:p>
    <w:p w14:paraId="47D98813" w14:textId="77777777" w:rsidR="00EA062B" w:rsidRDefault="00EA062B"/>
    <w:p w14:paraId="7F461771" w14:textId="77777777" w:rsidR="00EA062B" w:rsidRDefault="00EA062B"/>
  </w:endnote>
  <w:endnote w:type="continuationSeparator" w:id="0">
    <w:p w14:paraId="3B459F04" w14:textId="77777777" w:rsidR="00EA062B" w:rsidRDefault="00EA062B" w:rsidP="0068194B">
      <w:r>
        <w:continuationSeparator/>
      </w:r>
    </w:p>
    <w:p w14:paraId="78F22821" w14:textId="77777777" w:rsidR="00EA062B" w:rsidRDefault="00EA062B"/>
    <w:p w14:paraId="7CFA655B" w14:textId="77777777" w:rsidR="00EA062B" w:rsidRDefault="00EA0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1EC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4731A" w14:textId="77777777" w:rsidR="00EA062B" w:rsidRDefault="00EA062B" w:rsidP="0068194B">
      <w:r>
        <w:separator/>
      </w:r>
    </w:p>
    <w:p w14:paraId="0E408F47" w14:textId="77777777" w:rsidR="00EA062B" w:rsidRDefault="00EA062B"/>
    <w:p w14:paraId="5DC560AC" w14:textId="77777777" w:rsidR="00EA062B" w:rsidRDefault="00EA062B"/>
  </w:footnote>
  <w:footnote w:type="continuationSeparator" w:id="0">
    <w:p w14:paraId="2C497B5C" w14:textId="77777777" w:rsidR="00EA062B" w:rsidRDefault="00EA062B" w:rsidP="0068194B">
      <w:r>
        <w:continuationSeparator/>
      </w:r>
    </w:p>
    <w:p w14:paraId="1A0E4394" w14:textId="77777777" w:rsidR="00EA062B" w:rsidRDefault="00EA062B"/>
    <w:p w14:paraId="30433F5C" w14:textId="77777777" w:rsidR="00EA062B" w:rsidRDefault="00EA0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D2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249BC" wp14:editId="44239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A3E2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D03DAD"/>
    <w:multiLevelType w:val="hybridMultilevel"/>
    <w:tmpl w:val="E11ECC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4"/>
    <w:rsid w:val="000001EF"/>
    <w:rsid w:val="00007322"/>
    <w:rsid w:val="00007728"/>
    <w:rsid w:val="00024584"/>
    <w:rsid w:val="00024730"/>
    <w:rsid w:val="00024F9D"/>
    <w:rsid w:val="0004432F"/>
    <w:rsid w:val="00055E95"/>
    <w:rsid w:val="0007021F"/>
    <w:rsid w:val="000B2BA5"/>
    <w:rsid w:val="000F2F8C"/>
    <w:rsid w:val="0010006E"/>
    <w:rsid w:val="001045A8"/>
    <w:rsid w:val="00114A91"/>
    <w:rsid w:val="001427E1"/>
    <w:rsid w:val="00161473"/>
    <w:rsid w:val="00163668"/>
    <w:rsid w:val="0017037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F4F"/>
    <w:rsid w:val="001E7E0C"/>
    <w:rsid w:val="001F0BB0"/>
    <w:rsid w:val="001F4E6D"/>
    <w:rsid w:val="001F6140"/>
    <w:rsid w:val="00203573"/>
    <w:rsid w:val="0020597D"/>
    <w:rsid w:val="00213B4C"/>
    <w:rsid w:val="002252D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7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716"/>
    <w:rsid w:val="00370E7F"/>
    <w:rsid w:val="00395824"/>
    <w:rsid w:val="003A0632"/>
    <w:rsid w:val="003A30E5"/>
    <w:rsid w:val="003A3AC4"/>
    <w:rsid w:val="003A6ADF"/>
    <w:rsid w:val="003B495A"/>
    <w:rsid w:val="003B5928"/>
    <w:rsid w:val="003D380F"/>
    <w:rsid w:val="003E160D"/>
    <w:rsid w:val="003F1D5F"/>
    <w:rsid w:val="003F51AC"/>
    <w:rsid w:val="00405128"/>
    <w:rsid w:val="00406CFF"/>
    <w:rsid w:val="00415C8B"/>
    <w:rsid w:val="00416B25"/>
    <w:rsid w:val="00420592"/>
    <w:rsid w:val="0042408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22D"/>
    <w:rsid w:val="004E01EB"/>
    <w:rsid w:val="004E2794"/>
    <w:rsid w:val="004F66E4"/>
    <w:rsid w:val="005013C3"/>
    <w:rsid w:val="00504086"/>
    <w:rsid w:val="00510392"/>
    <w:rsid w:val="00512AAD"/>
    <w:rsid w:val="00513E2A"/>
    <w:rsid w:val="00523A2F"/>
    <w:rsid w:val="005653E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85B"/>
    <w:rsid w:val="005F4B91"/>
    <w:rsid w:val="005F55D2"/>
    <w:rsid w:val="0060776D"/>
    <w:rsid w:val="0062312F"/>
    <w:rsid w:val="00623E52"/>
    <w:rsid w:val="00625F2C"/>
    <w:rsid w:val="006618E9"/>
    <w:rsid w:val="0068194B"/>
    <w:rsid w:val="00692703"/>
    <w:rsid w:val="006A1962"/>
    <w:rsid w:val="006B38C4"/>
    <w:rsid w:val="006B5D48"/>
    <w:rsid w:val="006B7D7B"/>
    <w:rsid w:val="006C1A5E"/>
    <w:rsid w:val="006E1507"/>
    <w:rsid w:val="007127B5"/>
    <w:rsid w:val="00712D8B"/>
    <w:rsid w:val="00721E30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508"/>
    <w:rsid w:val="00801140"/>
    <w:rsid w:val="00803404"/>
    <w:rsid w:val="00831AA8"/>
    <w:rsid w:val="00834955"/>
    <w:rsid w:val="00843208"/>
    <w:rsid w:val="008543DA"/>
    <w:rsid w:val="0085537B"/>
    <w:rsid w:val="00855B59"/>
    <w:rsid w:val="008572A7"/>
    <w:rsid w:val="00860461"/>
    <w:rsid w:val="0086487C"/>
    <w:rsid w:val="00870B20"/>
    <w:rsid w:val="0088251A"/>
    <w:rsid w:val="008829F8"/>
    <w:rsid w:val="00885897"/>
    <w:rsid w:val="008A6538"/>
    <w:rsid w:val="008C111A"/>
    <w:rsid w:val="008C7056"/>
    <w:rsid w:val="008D0A76"/>
    <w:rsid w:val="008F3B14"/>
    <w:rsid w:val="00901899"/>
    <w:rsid w:val="0090344B"/>
    <w:rsid w:val="00905715"/>
    <w:rsid w:val="00910CE8"/>
    <w:rsid w:val="0091321E"/>
    <w:rsid w:val="00913946"/>
    <w:rsid w:val="0092726B"/>
    <w:rsid w:val="009361BA"/>
    <w:rsid w:val="00941FBA"/>
    <w:rsid w:val="00944F78"/>
    <w:rsid w:val="009510E7"/>
    <w:rsid w:val="00952C89"/>
    <w:rsid w:val="009571D8"/>
    <w:rsid w:val="009650EA"/>
    <w:rsid w:val="00971561"/>
    <w:rsid w:val="0097790C"/>
    <w:rsid w:val="0098506E"/>
    <w:rsid w:val="009A44CE"/>
    <w:rsid w:val="009C4DFC"/>
    <w:rsid w:val="009D0259"/>
    <w:rsid w:val="009D44F8"/>
    <w:rsid w:val="009E303F"/>
    <w:rsid w:val="009E3160"/>
    <w:rsid w:val="009F220C"/>
    <w:rsid w:val="009F3B05"/>
    <w:rsid w:val="009F4931"/>
    <w:rsid w:val="00A14534"/>
    <w:rsid w:val="00A16DAA"/>
    <w:rsid w:val="00A2136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D45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A4D"/>
    <w:rsid w:val="00BF61AC"/>
    <w:rsid w:val="00C076BA"/>
    <w:rsid w:val="00C1463B"/>
    <w:rsid w:val="00C15004"/>
    <w:rsid w:val="00C15B36"/>
    <w:rsid w:val="00C47FA6"/>
    <w:rsid w:val="00C56C22"/>
    <w:rsid w:val="00C57FC6"/>
    <w:rsid w:val="00C66A7D"/>
    <w:rsid w:val="00C779DA"/>
    <w:rsid w:val="00C814F7"/>
    <w:rsid w:val="00CA4B4D"/>
    <w:rsid w:val="00CB35C3"/>
    <w:rsid w:val="00CB6F4D"/>
    <w:rsid w:val="00CD323D"/>
    <w:rsid w:val="00CE4030"/>
    <w:rsid w:val="00CE64B3"/>
    <w:rsid w:val="00CF1A49"/>
    <w:rsid w:val="00D0630C"/>
    <w:rsid w:val="00D231B8"/>
    <w:rsid w:val="00D243A9"/>
    <w:rsid w:val="00D305E5"/>
    <w:rsid w:val="00D338FF"/>
    <w:rsid w:val="00D37A94"/>
    <w:rsid w:val="00D37CD3"/>
    <w:rsid w:val="00D66A52"/>
    <w:rsid w:val="00D66EFA"/>
    <w:rsid w:val="00D72A2D"/>
    <w:rsid w:val="00D84A5F"/>
    <w:rsid w:val="00D9521A"/>
    <w:rsid w:val="00DA3914"/>
    <w:rsid w:val="00DA3B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940"/>
    <w:rsid w:val="00E5632B"/>
    <w:rsid w:val="00E70240"/>
    <w:rsid w:val="00E71E6B"/>
    <w:rsid w:val="00E81CC5"/>
    <w:rsid w:val="00E85A87"/>
    <w:rsid w:val="00E85B4A"/>
    <w:rsid w:val="00E9528E"/>
    <w:rsid w:val="00EA062B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1526"/>
    <w:rsid w:val="00F81960"/>
    <w:rsid w:val="00F8769D"/>
    <w:rsid w:val="00F9350C"/>
    <w:rsid w:val="00F94EB5"/>
    <w:rsid w:val="00F9624D"/>
    <w:rsid w:val="00F96503"/>
    <w:rsid w:val="00FB31C1"/>
    <w:rsid w:val="00FB58F2"/>
    <w:rsid w:val="00FC6AEA"/>
    <w:rsid w:val="00FD3D13"/>
    <w:rsid w:val="00FE1060"/>
    <w:rsid w:val="00FE55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BC661"/>
  <w15:chartTrackingRefBased/>
  <w15:docId w15:val="{2433214E-B1A6-4C9B-A64F-E564AB6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C\AppData\Local\Microsoft\Office\16.0\DTS\en-US%7bB21A43F5-C953-4A69-AC9B-AFD834B67A70%7d\%7b58D7D8DC-3056-4B3F-AC69-AEB445259CFB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4AD68-9657-4D4B-AE2C-D6298C59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{58D7D8DC-3056-4B3F-AC69-AEB445259CFB}tf16402488_win32.dotx</Template>
  <TotalTime>527</TotalTime>
  <Pages>4</Pages>
  <Words>729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ArminC</dc:creator>
  <cp:keywords/>
  <dc:description/>
  <cp:lastModifiedBy>ArminC</cp:lastModifiedBy>
  <cp:revision>14</cp:revision>
  <cp:lastPrinted>2021-02-04T14:58:00Z</cp:lastPrinted>
  <dcterms:created xsi:type="dcterms:W3CDTF">2021-01-29T07:50:00Z</dcterms:created>
  <dcterms:modified xsi:type="dcterms:W3CDTF">2022-04-11T07:02:00Z</dcterms:modified>
  <cp:category/>
</cp:coreProperties>
</file>